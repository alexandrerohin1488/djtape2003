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02" w:rsidRDefault="00F20948" w:rsidP="00F20948">
      <w:pPr>
        <w:pStyle w:val="a6"/>
      </w:pPr>
      <w:r>
        <w:t>Практическое занятие №3</w:t>
      </w:r>
    </w:p>
    <w:p w:rsidR="00F20948" w:rsidRDefault="00F20948" w:rsidP="00F20948">
      <w:pPr>
        <w:pStyle w:val="aa"/>
        <w:rPr>
          <w:rFonts w:eastAsia="Times New Roman" w:cs="Times New Roman"/>
          <w:szCs w:val="24"/>
        </w:rPr>
      </w:pPr>
      <w:r>
        <w:t xml:space="preserve">Работа заключается в изучении </w:t>
      </w:r>
      <w:r>
        <w:rPr>
          <w:lang w:val="en-US"/>
        </w:rPr>
        <w:t>Git</w:t>
      </w:r>
      <w:r w:rsidRPr="00F20948">
        <w:t>-</w:t>
      </w:r>
      <w:r>
        <w:t xml:space="preserve">команд посредством прохождения тестов на обучающем сайте </w:t>
      </w:r>
      <w:r w:rsidRPr="00F20948">
        <w:rPr>
          <w:rFonts w:eastAsia="Times New Roman" w:cs="Times New Roman"/>
          <w:szCs w:val="24"/>
        </w:rPr>
        <w:t>Learn Git Branching</w:t>
      </w:r>
      <w:r>
        <w:rPr>
          <w:rFonts w:eastAsia="Times New Roman" w:cs="Times New Roman"/>
          <w:szCs w:val="24"/>
        </w:rPr>
        <w:t xml:space="preserve">, и последующая выгрузка работы из ПЗ №2 на </w:t>
      </w:r>
      <w:r>
        <w:rPr>
          <w:rFonts w:eastAsia="Times New Roman" w:cs="Times New Roman"/>
          <w:szCs w:val="24"/>
          <w:lang w:val="en-US"/>
        </w:rPr>
        <w:t>GitHub</w:t>
      </w:r>
      <w:r>
        <w:rPr>
          <w:rFonts w:eastAsia="Times New Roman" w:cs="Times New Roman"/>
          <w:szCs w:val="24"/>
        </w:rPr>
        <w:t xml:space="preserve"> </w:t>
      </w:r>
    </w:p>
    <w:p w:rsidR="00F20948" w:rsidRDefault="00F20948" w:rsidP="00F20948">
      <w:pPr>
        <w:pStyle w:val="a8"/>
      </w:pPr>
      <w:r>
        <w:t xml:space="preserve">Введение </w:t>
      </w:r>
    </w:p>
    <w:p w:rsidR="006C2E7B" w:rsidRPr="006C2E7B" w:rsidRDefault="006C2E7B" w:rsidP="006C2E7B">
      <w:pPr>
        <w:pStyle w:val="aa"/>
      </w:pPr>
      <w:r>
        <w:t>В задачах №1-2 расписывались команды для создания коммитов и ветвей (</w:t>
      </w:r>
      <w:r>
        <w:rPr>
          <w:lang w:val="en-US"/>
        </w:rPr>
        <w:t>git</w:t>
      </w:r>
      <w:r w:rsidRPr="006C2E7B">
        <w:t xml:space="preserve"> </w:t>
      </w:r>
      <w:r>
        <w:rPr>
          <w:lang w:val="en-US"/>
        </w:rPr>
        <w:t>commit</w:t>
      </w:r>
      <w:r w:rsidRPr="006C2E7B">
        <w:t xml:space="preserve"> </w:t>
      </w:r>
      <w:r>
        <w:t xml:space="preserve">и </w:t>
      </w:r>
      <w:r>
        <w:rPr>
          <w:lang w:val="en-US"/>
        </w:rPr>
        <w:t>git</w:t>
      </w:r>
      <w:r w:rsidRPr="006C2E7B">
        <w:t xml:space="preserve"> </w:t>
      </w:r>
      <w:r>
        <w:rPr>
          <w:lang w:val="en-US"/>
        </w:rPr>
        <w:t>branch</w:t>
      </w:r>
      <w:r w:rsidRPr="006C2E7B">
        <w:t xml:space="preserve"> </w:t>
      </w:r>
      <w:r>
        <w:t>соответственно)</w:t>
      </w:r>
    </w:p>
    <w:p w:rsidR="00F20948" w:rsidRDefault="00F20948" w:rsidP="00F20948">
      <w:pPr>
        <w:pStyle w:val="aa"/>
      </w:pPr>
      <w:r>
        <w:t xml:space="preserve">В задаче №3 с помощью </w:t>
      </w:r>
      <w:r>
        <w:rPr>
          <w:lang w:val="en-US"/>
        </w:rPr>
        <w:t>git</w:t>
      </w:r>
      <w:r w:rsidRPr="00F20948">
        <w:t xml:space="preserve"> </w:t>
      </w:r>
      <w:r>
        <w:rPr>
          <w:lang w:val="en-US"/>
        </w:rPr>
        <w:t>checkout</w:t>
      </w:r>
      <w:r w:rsidRPr="00F20948">
        <w:t xml:space="preserve"> -</w:t>
      </w:r>
      <w:r>
        <w:rPr>
          <w:lang w:val="en-US"/>
        </w:rPr>
        <w:t>b</w:t>
      </w:r>
      <w:r w:rsidRPr="00F20948">
        <w:t xml:space="preserve"> </w:t>
      </w:r>
      <w:r w:rsidR="006C2E7B" w:rsidRPr="006C2E7B">
        <w:t>[</w:t>
      </w:r>
      <w:r w:rsidR="006C2E7B">
        <w:rPr>
          <w:lang w:val="en-US"/>
        </w:rPr>
        <w:t>branchName</w:t>
      </w:r>
      <w:r w:rsidR="006C2E7B" w:rsidRPr="006C2E7B">
        <w:t xml:space="preserve">] </w:t>
      </w:r>
      <w:r w:rsidR="006C2E7B">
        <w:t xml:space="preserve">Создали ветку и переключились на неё, создали коммит </w:t>
      </w:r>
      <w:r w:rsidR="006C2E7B" w:rsidRPr="006C2E7B">
        <w:t>(</w:t>
      </w:r>
      <w:r w:rsidR="006C2E7B">
        <w:rPr>
          <w:lang w:val="en-US"/>
        </w:rPr>
        <w:t>git</w:t>
      </w:r>
      <w:r w:rsidR="006C2E7B" w:rsidRPr="006C2E7B">
        <w:t xml:space="preserve"> </w:t>
      </w:r>
      <w:r w:rsidR="006C2E7B">
        <w:rPr>
          <w:lang w:val="en-US"/>
        </w:rPr>
        <w:t>commit</w:t>
      </w:r>
      <w:r w:rsidR="006C2E7B" w:rsidRPr="006C2E7B">
        <w:t>)</w:t>
      </w:r>
      <w:r w:rsidR="006C2E7B">
        <w:t xml:space="preserve">, перелечились на ветку </w:t>
      </w:r>
      <w:r w:rsidR="006C2E7B">
        <w:rPr>
          <w:lang w:val="en-US"/>
        </w:rPr>
        <w:t>main</w:t>
      </w:r>
      <w:r w:rsidR="006C2E7B" w:rsidRPr="006C2E7B">
        <w:t xml:space="preserve">, </w:t>
      </w:r>
      <w:r w:rsidR="006C2E7B">
        <w:t xml:space="preserve">создали еще один коммит, командой </w:t>
      </w:r>
      <w:r w:rsidR="006C2E7B">
        <w:rPr>
          <w:lang w:val="en-US"/>
        </w:rPr>
        <w:t>git</w:t>
      </w:r>
      <w:r w:rsidR="006C2E7B" w:rsidRPr="006C2E7B">
        <w:t xml:space="preserve"> </w:t>
      </w:r>
      <w:r w:rsidR="006C2E7B">
        <w:rPr>
          <w:lang w:val="en-US"/>
        </w:rPr>
        <w:t>branch</w:t>
      </w:r>
      <w:r w:rsidR="006C2E7B" w:rsidRPr="006C2E7B">
        <w:t xml:space="preserve"> </w:t>
      </w:r>
      <w:r w:rsidR="006C2E7B">
        <w:t xml:space="preserve">слили ветку </w:t>
      </w:r>
      <w:r w:rsidR="006C2E7B">
        <w:rPr>
          <w:lang w:val="en-US"/>
        </w:rPr>
        <w:t>bugfix</w:t>
      </w:r>
      <w:r w:rsidR="006C2E7B" w:rsidRPr="006C2E7B">
        <w:t xml:space="preserve"> </w:t>
      </w:r>
      <w:r w:rsidR="006C2E7B">
        <w:t xml:space="preserve">с веткой </w:t>
      </w:r>
      <w:r w:rsidR="006C2E7B">
        <w:rPr>
          <w:lang w:val="en-US"/>
        </w:rPr>
        <w:t>main</w:t>
      </w:r>
      <w:r w:rsidR="006C2E7B" w:rsidRPr="006C2E7B">
        <w:t xml:space="preserve"> </w:t>
      </w:r>
      <w:r w:rsidR="006C2E7B">
        <w:t>тем самым получили коммит с двумя родителями. (Смотреть рисунок 1)</w:t>
      </w:r>
    </w:p>
    <w:p w:rsidR="006C2E7B" w:rsidRPr="006C2E7B" w:rsidRDefault="006C2E7B" w:rsidP="00F20948">
      <w:pPr>
        <w:pStyle w:val="aa"/>
      </w:pPr>
    </w:p>
    <w:p w:rsidR="00F20948" w:rsidRDefault="00F20948" w:rsidP="006C2E7B">
      <w:pPr>
        <w:pStyle w:val="a8"/>
        <w:spacing w:before="0" w:after="0"/>
        <w:ind w:firstLine="0"/>
        <w:jc w:val="center"/>
      </w:pPr>
      <w:r>
        <w:rPr>
          <w:noProof/>
        </w:rPr>
        <w:drawing>
          <wp:inline distT="0" distB="0" distL="0" distR="0">
            <wp:extent cx="4438650" cy="18459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815" cy="18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7B" w:rsidRPr="007E6529" w:rsidRDefault="006C2E7B" w:rsidP="006C2E7B">
      <w:pPr>
        <w:pStyle w:val="aa"/>
        <w:ind w:firstLine="0"/>
        <w:jc w:val="center"/>
      </w:pPr>
      <w:r>
        <w:t xml:space="preserve">Рисунок 1 – слияние веток в </w:t>
      </w:r>
      <w:r>
        <w:rPr>
          <w:lang w:val="en-US"/>
        </w:rPr>
        <w:t>git</w:t>
      </w:r>
    </w:p>
    <w:p w:rsidR="00A405BD" w:rsidRPr="007E6529" w:rsidRDefault="00A405BD" w:rsidP="006C2E7B">
      <w:pPr>
        <w:pStyle w:val="aa"/>
        <w:ind w:firstLine="0"/>
        <w:jc w:val="center"/>
      </w:pPr>
    </w:p>
    <w:p w:rsidR="006C2E7B" w:rsidRPr="00A405BD" w:rsidRDefault="00A405BD" w:rsidP="00A405BD">
      <w:pPr>
        <w:pStyle w:val="aa"/>
      </w:pPr>
      <w:r>
        <w:t xml:space="preserve">Задача №4 знакомит пользователя с командой </w:t>
      </w:r>
      <w:r>
        <w:rPr>
          <w:lang w:val="en-US"/>
        </w:rPr>
        <w:t>rebase</w:t>
      </w:r>
      <w:r w:rsidRPr="00A405BD">
        <w:t xml:space="preserve">, </w:t>
      </w:r>
      <w:r>
        <w:t xml:space="preserve">которая, по сути, копирует коммит в другое место, цель задачи была выполнена командами из прошлой задачи, но вместо </w:t>
      </w:r>
      <w:r w:rsidRPr="00A405BD">
        <w:t>“</w:t>
      </w:r>
      <w:r>
        <w:t>слияния</w:t>
      </w:r>
      <w:r w:rsidRPr="00A405BD">
        <w:t>”</w:t>
      </w:r>
      <w:r>
        <w:t xml:space="preserve"> мы использовали </w:t>
      </w:r>
      <w:r>
        <w:rPr>
          <w:lang w:val="en-US"/>
        </w:rPr>
        <w:t>rebase</w:t>
      </w:r>
      <w:r w:rsidRPr="00A405BD">
        <w:t xml:space="preserve"> </w:t>
      </w:r>
    </w:p>
    <w:p w:rsidR="005B74DF" w:rsidRDefault="00A405BD" w:rsidP="005B74DF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38675" cy="190437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581" cy="19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F" w:rsidRPr="005B74DF" w:rsidRDefault="005B74DF" w:rsidP="005B74DF">
      <w:pPr>
        <w:pStyle w:val="aa"/>
        <w:ind w:firstLine="0"/>
        <w:jc w:val="center"/>
      </w:pPr>
      <w:r>
        <w:t xml:space="preserve">Рисунок 2 – Введение в </w:t>
      </w:r>
      <w:r>
        <w:rPr>
          <w:lang w:val="en-US"/>
        </w:rPr>
        <w:t>rebase</w:t>
      </w:r>
    </w:p>
    <w:p w:rsidR="00F20948" w:rsidRPr="005B74DF" w:rsidRDefault="00A405BD" w:rsidP="00F20948">
      <w:pPr>
        <w:pStyle w:val="a8"/>
      </w:pPr>
      <w:r>
        <w:lastRenderedPageBreak/>
        <w:t xml:space="preserve">Едем дальше </w:t>
      </w:r>
    </w:p>
    <w:p w:rsidR="00A405BD" w:rsidRPr="007E6529" w:rsidRDefault="00A405BD" w:rsidP="00A405BD">
      <w:pPr>
        <w:pStyle w:val="aa"/>
      </w:pPr>
      <w:r>
        <w:t xml:space="preserve">Задача №1 описывает </w:t>
      </w:r>
      <w:r>
        <w:rPr>
          <w:lang w:val="en-US"/>
        </w:rPr>
        <w:t>HEAD</w:t>
      </w:r>
      <w:r w:rsidRPr="00A405BD">
        <w:t xml:space="preserve"> – </w:t>
      </w:r>
      <w:r>
        <w:t xml:space="preserve">имя текущего выбранного коммита, если не выбран коммит, </w:t>
      </w:r>
      <w:r>
        <w:rPr>
          <w:lang w:val="en-US"/>
        </w:rPr>
        <w:t>HEAD</w:t>
      </w:r>
      <w:r w:rsidRPr="00A405BD">
        <w:t xml:space="preserve"> </w:t>
      </w:r>
      <w:r>
        <w:t>указывает на выбранную ветку</w:t>
      </w:r>
    </w:p>
    <w:p w:rsidR="005B74DF" w:rsidRDefault="005B74DF" w:rsidP="00A405BD">
      <w:pPr>
        <w:pStyle w:val="aa"/>
      </w:pPr>
      <w:r>
        <w:t xml:space="preserve">Задача №2 описывает работу относительных ссылок, знакомит с оператором </w:t>
      </w:r>
      <w:r w:rsidRPr="005B74DF">
        <w:t>“^</w:t>
      </w:r>
      <w:r w:rsidR="00D85BD5" w:rsidRPr="005B74DF">
        <w:t>”,</w:t>
      </w:r>
      <w:r>
        <w:t xml:space="preserve"> возвращающий родителя коммита так как не всегда удобно вводить хэш коммита</w:t>
      </w:r>
    </w:p>
    <w:p w:rsidR="002E1E91" w:rsidRDefault="005B74DF" w:rsidP="00A405BD">
      <w:pPr>
        <w:pStyle w:val="aa"/>
      </w:pPr>
      <w:r>
        <w:t xml:space="preserve">В задаче №3 необходимо переместить указатель </w:t>
      </w:r>
      <w:r>
        <w:rPr>
          <w:lang w:val="en-US"/>
        </w:rPr>
        <w:t>HEAD</w:t>
      </w:r>
      <w:r w:rsidRPr="005B74DF">
        <w:t xml:space="preserve"> </w:t>
      </w:r>
      <w:r>
        <w:t>и некоторые ветки на другие коммиты</w:t>
      </w:r>
      <w:r w:rsidRPr="005B74DF">
        <w:t xml:space="preserve"> (</w:t>
      </w:r>
      <w:r>
        <w:t>Смотреть рисунок 3</w:t>
      </w:r>
      <w:r w:rsidRPr="005B74DF">
        <w:t>)</w:t>
      </w:r>
    </w:p>
    <w:p w:rsidR="005B74DF" w:rsidRPr="005B74DF" w:rsidRDefault="005B74DF" w:rsidP="00A405BD">
      <w:pPr>
        <w:pStyle w:val="aa"/>
      </w:pPr>
    </w:p>
    <w:p w:rsidR="005B74DF" w:rsidRDefault="005B74DF" w:rsidP="005B74DF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67275" cy="24589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120" cy="24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F" w:rsidRDefault="005B74DF" w:rsidP="005B74DF">
      <w:pPr>
        <w:pStyle w:val="aa"/>
        <w:ind w:firstLine="0"/>
        <w:jc w:val="center"/>
      </w:pPr>
      <w:r>
        <w:t>Рисунок 3 – Относительные ссылки №2</w:t>
      </w:r>
    </w:p>
    <w:p w:rsidR="004B55D9" w:rsidRDefault="004B55D9" w:rsidP="005B74DF">
      <w:pPr>
        <w:pStyle w:val="aa"/>
        <w:ind w:firstLine="0"/>
        <w:jc w:val="center"/>
      </w:pPr>
    </w:p>
    <w:p w:rsidR="005B74DF" w:rsidRDefault="004B55D9" w:rsidP="004B55D9">
      <w:pPr>
        <w:pStyle w:val="aa"/>
      </w:pPr>
      <w:r>
        <w:t xml:space="preserve">Задача №4 ставит цель отменить изменения на условно локальном и условной удалённом коммите, для локальных коммитов используется </w:t>
      </w:r>
      <w:r>
        <w:rPr>
          <w:lang w:val="en-US"/>
        </w:rPr>
        <w:t>git</w:t>
      </w:r>
      <w:r w:rsidRPr="004B55D9">
        <w:t xml:space="preserve"> </w:t>
      </w:r>
      <w:r>
        <w:rPr>
          <w:lang w:val="en-US"/>
        </w:rPr>
        <w:t>reset</w:t>
      </w:r>
      <w:r w:rsidRPr="004B55D9">
        <w:t xml:space="preserve">, </w:t>
      </w:r>
      <w:r>
        <w:t xml:space="preserve">для которого необходимо указать до какого момента отменить изменения, для удалённого используется </w:t>
      </w:r>
      <w:r>
        <w:rPr>
          <w:lang w:val="en-US"/>
        </w:rPr>
        <w:t>git</w:t>
      </w:r>
      <w:r w:rsidRPr="004B55D9">
        <w:t xml:space="preserve"> </w:t>
      </w:r>
      <w:r>
        <w:rPr>
          <w:lang w:val="en-US"/>
        </w:rPr>
        <w:t>revert</w:t>
      </w:r>
      <w:r w:rsidRPr="004B55D9">
        <w:t xml:space="preserve">, </w:t>
      </w:r>
      <w:r>
        <w:t>с указанием коммита, который необходимо изменить (Смотреть рисунок 4)</w:t>
      </w:r>
    </w:p>
    <w:p w:rsidR="004B55D9" w:rsidRDefault="004B55D9" w:rsidP="004B55D9">
      <w:pPr>
        <w:pStyle w:val="aa"/>
      </w:pPr>
    </w:p>
    <w:p w:rsidR="004B55D9" w:rsidRDefault="004B55D9" w:rsidP="004B55D9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97761" cy="20484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802" cy="20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D9" w:rsidRPr="00075E40" w:rsidRDefault="004B55D9" w:rsidP="004B55D9">
      <w:pPr>
        <w:pStyle w:val="aa"/>
        <w:ind w:firstLine="0"/>
        <w:jc w:val="center"/>
      </w:pPr>
      <w:r>
        <w:t xml:space="preserve">Рисунок 4 – отмена изменений в </w:t>
      </w:r>
      <w:r>
        <w:rPr>
          <w:lang w:val="en-US"/>
        </w:rPr>
        <w:t>git</w:t>
      </w:r>
      <w:r w:rsidRPr="00075E40">
        <w:t xml:space="preserve"> </w:t>
      </w:r>
    </w:p>
    <w:p w:rsidR="004B55D9" w:rsidRDefault="004B55D9" w:rsidP="004B55D9">
      <w:pPr>
        <w:pStyle w:val="a8"/>
      </w:pPr>
      <w:r>
        <w:lastRenderedPageBreak/>
        <w:t>Перемещаем труды туда-сюда</w:t>
      </w:r>
    </w:p>
    <w:p w:rsidR="004B55D9" w:rsidRDefault="004B55D9" w:rsidP="004B55D9">
      <w:pPr>
        <w:pStyle w:val="aa"/>
      </w:pPr>
      <w:r>
        <w:t xml:space="preserve">Задача №1 описывает работу </w:t>
      </w:r>
      <w:r w:rsidR="00205771">
        <w:t xml:space="preserve">команды </w:t>
      </w:r>
      <w:r>
        <w:rPr>
          <w:lang w:val="en-US"/>
        </w:rPr>
        <w:t>che</w:t>
      </w:r>
      <w:r w:rsidR="00205771">
        <w:rPr>
          <w:lang w:val="en-US"/>
        </w:rPr>
        <w:t>r</w:t>
      </w:r>
      <w:r>
        <w:rPr>
          <w:lang w:val="en-US"/>
        </w:rPr>
        <w:t>ry</w:t>
      </w:r>
      <w:r w:rsidRPr="004B55D9">
        <w:t>-</w:t>
      </w:r>
      <w:r>
        <w:rPr>
          <w:lang w:val="en-US"/>
        </w:rPr>
        <w:t>pick</w:t>
      </w:r>
      <w:r w:rsidR="00205771">
        <w:t>, которая переносит указанные коммиты в нужное место (</w:t>
      </w:r>
      <w:r w:rsidR="00205771">
        <w:rPr>
          <w:lang w:val="en-US"/>
        </w:rPr>
        <w:t>HEAD</w:t>
      </w:r>
      <w:r w:rsidR="00205771">
        <w:t>). (Смотреть рисунок 5).</w:t>
      </w:r>
    </w:p>
    <w:p w:rsidR="00205771" w:rsidRDefault="00205771" w:rsidP="004B55D9">
      <w:pPr>
        <w:pStyle w:val="aa"/>
      </w:pPr>
    </w:p>
    <w:p w:rsidR="00205771" w:rsidRDefault="00205771" w:rsidP="00205771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34327" cy="2473856"/>
            <wp:effectExtent l="19050" t="0" r="4473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3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71" w:rsidRPr="007E6529" w:rsidRDefault="00205771" w:rsidP="00205771">
      <w:pPr>
        <w:pStyle w:val="aa"/>
        <w:ind w:firstLine="0"/>
        <w:jc w:val="center"/>
      </w:pPr>
      <w:r>
        <w:t xml:space="preserve">Рисунок 5 – Введение в </w:t>
      </w:r>
      <w:r>
        <w:rPr>
          <w:lang w:val="en-US"/>
        </w:rPr>
        <w:t>cherry</w:t>
      </w:r>
      <w:r w:rsidRPr="007E6529">
        <w:t>-</w:t>
      </w:r>
      <w:r>
        <w:rPr>
          <w:lang w:val="en-US"/>
        </w:rPr>
        <w:t>pick</w:t>
      </w:r>
    </w:p>
    <w:p w:rsidR="00205771" w:rsidRPr="007E6529" w:rsidRDefault="00205771" w:rsidP="00205771">
      <w:pPr>
        <w:pStyle w:val="aa"/>
        <w:ind w:firstLine="0"/>
        <w:jc w:val="center"/>
      </w:pPr>
    </w:p>
    <w:p w:rsidR="00205771" w:rsidRPr="007E6529" w:rsidRDefault="00205771" w:rsidP="00205771">
      <w:pPr>
        <w:pStyle w:val="aa"/>
      </w:pPr>
      <w:r>
        <w:t xml:space="preserve">Задача №2 объясняет поведение команды </w:t>
      </w:r>
      <w:r>
        <w:rPr>
          <w:lang w:val="en-US"/>
        </w:rPr>
        <w:t>rebase</w:t>
      </w:r>
      <w:r w:rsidRPr="00205771">
        <w:t xml:space="preserve"> </w:t>
      </w:r>
      <w:r>
        <w:t xml:space="preserve">с опцией </w:t>
      </w:r>
      <w:r w:rsidRPr="00205771">
        <w:t>-</w:t>
      </w:r>
      <w:r>
        <w:rPr>
          <w:lang w:val="en-US"/>
        </w:rPr>
        <w:t>I</w:t>
      </w:r>
      <w:r w:rsidRPr="00205771">
        <w:t xml:space="preserve">, </w:t>
      </w:r>
      <w:r>
        <w:t>а именно – позволяет менять порядок коммитов, удалять их и сливать.</w:t>
      </w:r>
    </w:p>
    <w:p w:rsidR="0047207D" w:rsidRDefault="0047207D" w:rsidP="0047207D">
      <w:pPr>
        <w:pStyle w:val="a8"/>
      </w:pPr>
      <w:r>
        <w:t>Сборная солянка</w:t>
      </w:r>
    </w:p>
    <w:p w:rsidR="0047207D" w:rsidRPr="007E6529" w:rsidRDefault="0047207D" w:rsidP="0047207D">
      <w:pPr>
        <w:pStyle w:val="aa"/>
      </w:pPr>
      <w:r>
        <w:t>Задача №1 требует выбора одного коммита с помощью ранее изученных инструментов (</w:t>
      </w:r>
      <w:r>
        <w:rPr>
          <w:lang w:val="en-US"/>
        </w:rPr>
        <w:t>rebase</w:t>
      </w:r>
      <w:r w:rsidRPr="007E6529">
        <w:t xml:space="preserve"> / </w:t>
      </w:r>
      <w:r>
        <w:rPr>
          <w:lang w:val="en-US"/>
        </w:rPr>
        <w:t>chery</w:t>
      </w:r>
      <w:r w:rsidRPr="007E6529">
        <w:t>-</w:t>
      </w:r>
      <w:r>
        <w:rPr>
          <w:lang w:val="en-US"/>
        </w:rPr>
        <w:t>pick</w:t>
      </w:r>
      <w:r>
        <w:t>)</w:t>
      </w:r>
      <w:r w:rsidRPr="007E6529">
        <w:t xml:space="preserve"> (</w:t>
      </w:r>
      <w:r>
        <w:t>Смотреть рисунок 6</w:t>
      </w:r>
      <w:r w:rsidRPr="007E6529">
        <w:t>)</w:t>
      </w:r>
    </w:p>
    <w:p w:rsidR="0047207D" w:rsidRDefault="0047207D" w:rsidP="0047207D">
      <w:pPr>
        <w:pStyle w:val="a8"/>
        <w:spacing w:after="0"/>
        <w:ind w:firstLine="0"/>
        <w:jc w:val="center"/>
      </w:pPr>
      <w:r>
        <w:rPr>
          <w:b w:val="0"/>
          <w:noProof/>
        </w:rPr>
        <w:drawing>
          <wp:inline distT="0" distB="0" distL="0" distR="0">
            <wp:extent cx="4386331" cy="19480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7006" r="34701" b="4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253" cy="194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7D" w:rsidRDefault="0047207D" w:rsidP="0047207D">
      <w:pPr>
        <w:pStyle w:val="aa"/>
        <w:ind w:firstLine="0"/>
        <w:jc w:val="center"/>
      </w:pPr>
      <w:r>
        <w:t xml:space="preserve">Рисунок 6 – </w:t>
      </w:r>
      <w:r w:rsidR="009414EE">
        <w:t>В</w:t>
      </w:r>
      <w:r>
        <w:t>ыберем один коммит</w:t>
      </w:r>
    </w:p>
    <w:p w:rsidR="0047207D" w:rsidRDefault="0047207D" w:rsidP="0047207D">
      <w:pPr>
        <w:pStyle w:val="aa"/>
        <w:ind w:firstLine="0"/>
        <w:jc w:val="center"/>
      </w:pPr>
    </w:p>
    <w:p w:rsidR="0077507D" w:rsidRDefault="0077507D" w:rsidP="0047207D">
      <w:pPr>
        <w:pStyle w:val="aa"/>
        <w:ind w:firstLine="0"/>
        <w:jc w:val="center"/>
      </w:pPr>
    </w:p>
    <w:p w:rsidR="0077507D" w:rsidRDefault="0077507D" w:rsidP="0047207D">
      <w:pPr>
        <w:pStyle w:val="aa"/>
        <w:ind w:firstLine="0"/>
        <w:jc w:val="center"/>
      </w:pPr>
    </w:p>
    <w:p w:rsidR="0077507D" w:rsidRDefault="0077507D" w:rsidP="0077507D">
      <w:pPr>
        <w:pStyle w:val="aa"/>
      </w:pPr>
      <w:r>
        <w:lastRenderedPageBreak/>
        <w:t xml:space="preserve">Задача №2 требует внесение изменений в коммит, выступающий родительским для </w:t>
      </w:r>
      <w:r w:rsidR="00075E40">
        <w:t>последнего в ветке, для этого необходимо пересобрать ветку (</w:t>
      </w:r>
      <w:r w:rsidR="00075E40">
        <w:rPr>
          <w:lang w:val="en-US"/>
        </w:rPr>
        <w:t>git</w:t>
      </w:r>
      <w:r w:rsidR="00075E40" w:rsidRPr="00075E40">
        <w:t xml:space="preserve"> </w:t>
      </w:r>
      <w:r w:rsidR="00075E40">
        <w:rPr>
          <w:lang w:val="en-US"/>
        </w:rPr>
        <w:t>rebase</w:t>
      </w:r>
      <w:r w:rsidR="00075E40" w:rsidRPr="00075E40">
        <w:t xml:space="preserve"> -</w:t>
      </w:r>
      <w:r w:rsidR="00075E40">
        <w:rPr>
          <w:lang w:val="en-US"/>
        </w:rPr>
        <w:t>i</w:t>
      </w:r>
      <w:r w:rsidR="00075E40">
        <w:t>) так, что бы необходимый коммит был вершиной ветки, внести изменения</w:t>
      </w:r>
      <w:r w:rsidR="00075E40" w:rsidRPr="00075E40">
        <w:t xml:space="preserve"> (</w:t>
      </w:r>
      <w:r w:rsidR="00075E40">
        <w:rPr>
          <w:lang w:val="en-US"/>
        </w:rPr>
        <w:t>git</w:t>
      </w:r>
      <w:r w:rsidR="00075E40" w:rsidRPr="00075E40">
        <w:t xml:space="preserve"> </w:t>
      </w:r>
      <w:r w:rsidR="00075E40">
        <w:rPr>
          <w:lang w:val="en-US"/>
        </w:rPr>
        <w:t>commit</w:t>
      </w:r>
      <w:r w:rsidR="00075E40" w:rsidRPr="00075E40">
        <w:t xml:space="preserve"> --</w:t>
      </w:r>
      <w:r w:rsidR="00075E40">
        <w:rPr>
          <w:lang w:val="en-US"/>
        </w:rPr>
        <w:t>amend</w:t>
      </w:r>
      <w:r w:rsidR="00075E40" w:rsidRPr="00075E40">
        <w:t>)</w:t>
      </w:r>
      <w:r w:rsidR="00075E40">
        <w:t>, снова пересобрать в правильном порядке. (Смотреть рисунок 7)</w:t>
      </w:r>
    </w:p>
    <w:p w:rsidR="00075E40" w:rsidRPr="009414EE" w:rsidRDefault="00075E40" w:rsidP="0077507D">
      <w:pPr>
        <w:pStyle w:val="aa"/>
        <w:rPr>
          <w:lang w:val="en-US"/>
        </w:rPr>
      </w:pPr>
    </w:p>
    <w:p w:rsidR="0077507D" w:rsidRDefault="0077507D" w:rsidP="00075E40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02810" cy="2003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t="7558" r="34093" b="48992"/>
                    <a:stretch/>
                  </pic:blipFill>
                  <pic:spPr bwMode="auto">
                    <a:xfrm>
                      <a:off x="0" y="0"/>
                      <a:ext cx="5418797" cy="20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75E40" w:rsidRPr="00075E40" w:rsidRDefault="00075E40" w:rsidP="00075E40">
      <w:pPr>
        <w:pStyle w:val="aa"/>
        <w:ind w:firstLine="0"/>
        <w:jc w:val="center"/>
      </w:pPr>
      <w:r>
        <w:t>Рисунок 7 – Жонглируем коммитами</w:t>
      </w:r>
    </w:p>
    <w:p w:rsidR="00075E40" w:rsidRDefault="00075E40" w:rsidP="0047207D">
      <w:pPr>
        <w:pStyle w:val="aa"/>
        <w:ind w:firstLine="0"/>
        <w:jc w:val="center"/>
      </w:pPr>
    </w:p>
    <w:p w:rsidR="003A6595" w:rsidRDefault="003A6595" w:rsidP="003A6595">
      <w:pPr>
        <w:pStyle w:val="aa"/>
      </w:pPr>
      <w:r>
        <w:t xml:space="preserve">В задаче №3 необходимо </w:t>
      </w:r>
      <w:r w:rsidR="009414EE">
        <w:t xml:space="preserve">решить проблему из второй задачи средствами </w:t>
      </w:r>
      <w:r w:rsidR="009414EE">
        <w:rPr>
          <w:lang w:val="en-US"/>
        </w:rPr>
        <w:t>git</w:t>
      </w:r>
      <w:r w:rsidR="009414EE" w:rsidRPr="009414EE">
        <w:t xml:space="preserve"> </w:t>
      </w:r>
      <w:r w:rsidR="009414EE">
        <w:rPr>
          <w:lang w:val="en-US"/>
        </w:rPr>
        <w:t>cherry</w:t>
      </w:r>
      <w:r w:rsidR="009414EE" w:rsidRPr="009414EE">
        <w:t>-</w:t>
      </w:r>
      <w:r w:rsidR="009414EE">
        <w:rPr>
          <w:lang w:val="en-US"/>
        </w:rPr>
        <w:t>pick</w:t>
      </w:r>
      <w:r w:rsidR="009414EE" w:rsidRPr="009414EE">
        <w:t xml:space="preserve"> (</w:t>
      </w:r>
      <w:r w:rsidR="009414EE">
        <w:t>смотреть рисунок 8</w:t>
      </w:r>
      <w:r w:rsidR="009414EE" w:rsidRPr="009414EE">
        <w:t>)</w:t>
      </w:r>
    </w:p>
    <w:p w:rsidR="009414EE" w:rsidRDefault="009414EE" w:rsidP="003A6595">
      <w:pPr>
        <w:pStyle w:val="aa"/>
      </w:pPr>
    </w:p>
    <w:p w:rsidR="009414EE" w:rsidRDefault="009414EE" w:rsidP="009414EE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06205" cy="21212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784" cy="212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EE" w:rsidRDefault="009414EE" w:rsidP="009414EE">
      <w:pPr>
        <w:pStyle w:val="aa"/>
        <w:ind w:firstLine="0"/>
        <w:jc w:val="center"/>
      </w:pPr>
      <w:r>
        <w:t>Рисунок 8 – Жонглируем коммитами №2</w:t>
      </w:r>
    </w:p>
    <w:p w:rsidR="009414EE" w:rsidRPr="009414EE" w:rsidRDefault="009414EE" w:rsidP="009414EE">
      <w:pPr>
        <w:pStyle w:val="aa"/>
        <w:ind w:firstLine="0"/>
        <w:jc w:val="center"/>
      </w:pPr>
    </w:p>
    <w:p w:rsidR="0047207D" w:rsidRPr="00A177B0" w:rsidRDefault="009414EE" w:rsidP="009414EE">
      <w:pPr>
        <w:pStyle w:val="aa"/>
      </w:pPr>
      <w:r>
        <w:t xml:space="preserve">Задача №4 знакомит пользователя с </w:t>
      </w:r>
      <w:r>
        <w:rPr>
          <w:lang w:val="en-US"/>
        </w:rPr>
        <w:t>Git</w:t>
      </w:r>
      <w:r w:rsidRPr="009414EE">
        <w:t xml:space="preserve"> </w:t>
      </w:r>
      <w:r>
        <w:rPr>
          <w:lang w:val="en-US"/>
        </w:rPr>
        <w:t>tag</w:t>
      </w:r>
      <w:r w:rsidRPr="009414EE">
        <w:t xml:space="preserve">, </w:t>
      </w:r>
      <w:r>
        <w:t>элемент, который будет всегда ссылаться на один коммит.</w:t>
      </w:r>
      <w:r w:rsidR="00B46A6A" w:rsidRPr="00B46A6A">
        <w:t xml:space="preserve"> </w:t>
      </w:r>
      <w:r w:rsidR="00B46A6A">
        <w:rPr>
          <w:lang w:val="en-US"/>
        </w:rPr>
        <w:t>Git</w:t>
      </w:r>
      <w:r w:rsidR="00B46A6A" w:rsidRPr="00A177B0">
        <w:t xml:space="preserve"> </w:t>
      </w:r>
      <w:r w:rsidR="00B46A6A">
        <w:rPr>
          <w:lang w:val="en-US"/>
        </w:rPr>
        <w:t>tag</w:t>
      </w:r>
      <w:r w:rsidR="00B46A6A" w:rsidRPr="00A177B0">
        <w:t xml:space="preserve"> [</w:t>
      </w:r>
      <w:r w:rsidR="00B46A6A">
        <w:rPr>
          <w:lang w:val="en-US"/>
        </w:rPr>
        <w:t>tag</w:t>
      </w:r>
      <w:r w:rsidR="00B46A6A" w:rsidRPr="00A177B0">
        <w:t xml:space="preserve"> </w:t>
      </w:r>
      <w:r w:rsidR="00B46A6A">
        <w:rPr>
          <w:lang w:val="en-US"/>
        </w:rPr>
        <w:t>name</w:t>
      </w:r>
      <w:r w:rsidR="00B46A6A" w:rsidRPr="00A177B0">
        <w:t>] [</w:t>
      </w:r>
      <w:r w:rsidR="00B46A6A">
        <w:rPr>
          <w:lang w:val="en-US"/>
        </w:rPr>
        <w:t>commit</w:t>
      </w:r>
      <w:r w:rsidR="00B46A6A" w:rsidRPr="00A177B0">
        <w:t xml:space="preserve"> </w:t>
      </w:r>
      <w:r w:rsidR="00B46A6A">
        <w:rPr>
          <w:lang w:val="en-US"/>
        </w:rPr>
        <w:t>name</w:t>
      </w:r>
      <w:r w:rsidR="00B46A6A" w:rsidRPr="00A177B0">
        <w:t>]</w:t>
      </w:r>
    </w:p>
    <w:p w:rsidR="00B46A6A" w:rsidRDefault="00B46A6A" w:rsidP="009414EE">
      <w:pPr>
        <w:pStyle w:val="aa"/>
      </w:pPr>
      <w:r>
        <w:t xml:space="preserve">Задача №5 описывает команду </w:t>
      </w:r>
      <w:r>
        <w:rPr>
          <w:lang w:val="en-US"/>
        </w:rPr>
        <w:t>git</w:t>
      </w:r>
      <w:r w:rsidRPr="00B46A6A">
        <w:t xml:space="preserve"> </w:t>
      </w:r>
      <w:r>
        <w:rPr>
          <w:lang w:val="en-US"/>
        </w:rPr>
        <w:t>describe</w:t>
      </w:r>
      <w:r w:rsidRPr="00B46A6A">
        <w:t xml:space="preserve">, </w:t>
      </w:r>
      <w:r>
        <w:t>которая позволяет понять как далеко от коммита находится тэг, и что это за тэг.</w:t>
      </w:r>
    </w:p>
    <w:p w:rsidR="00B46A6A" w:rsidRDefault="00B46A6A" w:rsidP="009414EE">
      <w:pPr>
        <w:pStyle w:val="aa"/>
      </w:pPr>
    </w:p>
    <w:p w:rsidR="00B46A6A" w:rsidRDefault="00B46A6A" w:rsidP="009414EE">
      <w:pPr>
        <w:pStyle w:val="aa"/>
      </w:pPr>
    </w:p>
    <w:p w:rsidR="00B46A6A" w:rsidRDefault="00B46A6A" w:rsidP="00B46A6A">
      <w:pPr>
        <w:pStyle w:val="a8"/>
      </w:pPr>
      <w:r>
        <w:lastRenderedPageBreak/>
        <w:t>Продвинутый уровень</w:t>
      </w:r>
    </w:p>
    <w:p w:rsidR="00B46A6A" w:rsidRDefault="00B54218" w:rsidP="00B54218">
      <w:pPr>
        <w:pStyle w:val="aa"/>
      </w:pPr>
      <w:r>
        <w:t xml:space="preserve">Задача №1 предполагает перенос различных коммитов из разных веток в </w:t>
      </w:r>
      <w:r>
        <w:rPr>
          <w:lang w:val="en-US"/>
        </w:rPr>
        <w:t>main</w:t>
      </w:r>
      <w:r w:rsidRPr="00B54218">
        <w:t xml:space="preserve">, </w:t>
      </w:r>
      <w:r>
        <w:t xml:space="preserve">для этого используем команду </w:t>
      </w:r>
      <w:r>
        <w:rPr>
          <w:lang w:val="en-US"/>
        </w:rPr>
        <w:t>git</w:t>
      </w:r>
      <w:r w:rsidRPr="00B54218">
        <w:t xml:space="preserve"> </w:t>
      </w:r>
      <w:r>
        <w:rPr>
          <w:lang w:val="en-US"/>
        </w:rPr>
        <w:t>rebase</w:t>
      </w:r>
      <w:r w:rsidRPr="00B54218">
        <w:t xml:space="preserve"> (</w:t>
      </w:r>
      <w:r>
        <w:t>смотреть рисунок 9</w:t>
      </w:r>
      <w:r w:rsidRPr="00B54218">
        <w:t>)</w:t>
      </w:r>
    </w:p>
    <w:p w:rsidR="00B54218" w:rsidRPr="00A177B0" w:rsidRDefault="00B54218" w:rsidP="00B54218">
      <w:pPr>
        <w:pStyle w:val="aa"/>
      </w:pPr>
    </w:p>
    <w:p w:rsidR="00B54218" w:rsidRDefault="00B54218" w:rsidP="00B54218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16725" cy="28866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845" cy="28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18" w:rsidRDefault="00B54218" w:rsidP="00B54218">
      <w:pPr>
        <w:pStyle w:val="aa"/>
        <w:ind w:firstLine="0"/>
        <w:jc w:val="center"/>
      </w:pPr>
      <w:r>
        <w:t xml:space="preserve">Рисунок 9 – </w:t>
      </w:r>
      <w:r>
        <w:rPr>
          <w:lang w:val="en-US"/>
        </w:rPr>
        <w:t>Rebase</w:t>
      </w:r>
      <w:r w:rsidRPr="00A177B0">
        <w:t xml:space="preserve"> </w:t>
      </w:r>
      <w:r>
        <w:rPr>
          <w:lang w:val="en-US"/>
        </w:rPr>
        <w:t>over</w:t>
      </w:r>
      <w:r w:rsidRPr="00A177B0">
        <w:t xml:space="preserve"> 9000</w:t>
      </w:r>
      <w:r>
        <w:t xml:space="preserve"> раз</w:t>
      </w:r>
    </w:p>
    <w:p w:rsidR="00294EFB" w:rsidRDefault="00294EFB" w:rsidP="00B54218">
      <w:pPr>
        <w:pStyle w:val="aa"/>
        <w:ind w:firstLine="0"/>
        <w:jc w:val="center"/>
      </w:pPr>
    </w:p>
    <w:p w:rsidR="00294EFB" w:rsidRPr="00656A1C" w:rsidRDefault="00294EFB" w:rsidP="00294EFB">
      <w:pPr>
        <w:pStyle w:val="aa"/>
      </w:pPr>
      <w:r>
        <w:t>Задача №2 расписывает функционал оператора «</w:t>
      </w:r>
      <w:r w:rsidRPr="00294EFB">
        <w:t>^</w:t>
      </w:r>
      <w:r>
        <w:t>», в случае если после оператора следует номер, он указывает на какого из родителей необходимо перейти</w:t>
      </w:r>
      <w:r w:rsidR="00656A1C">
        <w:t>.</w:t>
      </w:r>
    </w:p>
    <w:p w:rsidR="00656A1C" w:rsidRPr="00656A1C" w:rsidRDefault="00656A1C" w:rsidP="00294EFB">
      <w:pPr>
        <w:pStyle w:val="aa"/>
      </w:pPr>
      <w:r>
        <w:t xml:space="preserve">Задача №3 подразумевает распределение различных коммитов из </w:t>
      </w:r>
      <w:r>
        <w:rPr>
          <w:lang w:val="en-US"/>
        </w:rPr>
        <w:t>main</w:t>
      </w:r>
      <w:r w:rsidRPr="00656A1C">
        <w:t xml:space="preserve"> </w:t>
      </w:r>
      <w:r>
        <w:t xml:space="preserve">в некоторые ветки, используем для этого </w:t>
      </w:r>
      <w:r>
        <w:rPr>
          <w:lang w:val="en-US"/>
        </w:rPr>
        <w:t>git</w:t>
      </w:r>
      <w:r w:rsidRPr="00656A1C">
        <w:t xml:space="preserve"> </w:t>
      </w:r>
      <w:r>
        <w:rPr>
          <w:lang w:val="en-US"/>
        </w:rPr>
        <w:t>cherry</w:t>
      </w:r>
      <w:r w:rsidRPr="00656A1C">
        <w:t>-</w:t>
      </w:r>
      <w:r>
        <w:rPr>
          <w:lang w:val="en-US"/>
        </w:rPr>
        <w:t>pick</w:t>
      </w:r>
      <w:r w:rsidRPr="00656A1C">
        <w:t xml:space="preserve">, </w:t>
      </w:r>
      <w:r>
        <w:rPr>
          <w:lang w:val="en-US"/>
        </w:rPr>
        <w:t>git</w:t>
      </w:r>
      <w:r w:rsidRPr="00656A1C">
        <w:t xml:space="preserve"> </w:t>
      </w:r>
      <w:r>
        <w:rPr>
          <w:lang w:val="en-US"/>
        </w:rPr>
        <w:t>rebase</w:t>
      </w:r>
      <w:r w:rsidRPr="00656A1C">
        <w:t xml:space="preserve"> (</w:t>
      </w:r>
      <w:r>
        <w:t>смотреть рисунок 10</w:t>
      </w:r>
      <w:r w:rsidRPr="00656A1C">
        <w:t>)</w:t>
      </w:r>
    </w:p>
    <w:p w:rsidR="00656A1C" w:rsidRPr="00656A1C" w:rsidRDefault="00656A1C" w:rsidP="00294EFB">
      <w:pPr>
        <w:pStyle w:val="aa"/>
      </w:pPr>
    </w:p>
    <w:p w:rsidR="00656A1C" w:rsidRDefault="00656A1C" w:rsidP="00656A1C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84631" cy="2636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132" cy="26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1C" w:rsidRPr="00A177B0" w:rsidRDefault="00656A1C" w:rsidP="00656A1C">
      <w:pPr>
        <w:pStyle w:val="aa"/>
        <w:ind w:firstLine="0"/>
        <w:jc w:val="center"/>
      </w:pPr>
      <w:r>
        <w:t>Рисунок 10 – спутанные ветки</w:t>
      </w:r>
    </w:p>
    <w:p w:rsidR="00A177B0" w:rsidRDefault="00A177B0" w:rsidP="00A177B0">
      <w:pPr>
        <w:pStyle w:val="a8"/>
        <w:rPr>
          <w:lang w:val="en-US"/>
        </w:rPr>
      </w:pPr>
      <w:r>
        <w:lastRenderedPageBreak/>
        <w:t xml:space="preserve">Удалённые репозитории в </w:t>
      </w:r>
      <w:r>
        <w:rPr>
          <w:lang w:val="en-US"/>
        </w:rPr>
        <w:t>Git</w:t>
      </w:r>
    </w:p>
    <w:p w:rsidR="00A177B0" w:rsidRDefault="00A177B0" w:rsidP="00A177B0">
      <w:pPr>
        <w:pStyle w:val="aa"/>
      </w:pPr>
      <w:r>
        <w:t xml:space="preserve">Задача №1 описывает работу с </w:t>
      </w:r>
      <w:r w:rsidR="0059250E">
        <w:t>удаленными репозиториями, а конкретно, выгрузка локального коммита на удалённый сервер.</w:t>
      </w:r>
    </w:p>
    <w:p w:rsidR="0059250E" w:rsidRPr="00A177B0" w:rsidRDefault="0059250E" w:rsidP="00A177B0">
      <w:pPr>
        <w:pStyle w:val="aa"/>
      </w:pPr>
    </w:p>
    <w:sectPr w:rsidR="0059250E" w:rsidRPr="00A177B0" w:rsidSect="00FE32B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851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968" w:rsidRDefault="00582968" w:rsidP="00FE32BE">
      <w:r>
        <w:separator/>
      </w:r>
    </w:p>
  </w:endnote>
  <w:endnote w:type="continuationSeparator" w:id="0">
    <w:p w:rsidR="00582968" w:rsidRDefault="00582968" w:rsidP="00FE3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15" w:rsidRDefault="00971E15">
    <w:pPr>
      <w:pStyle w:val="af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1093569"/>
      <w:docPartObj>
        <w:docPartGallery w:val="Page Numbers (Bottom of Page)"/>
        <w:docPartUnique/>
      </w:docPartObj>
    </w:sdtPr>
    <w:sdtContent>
      <w:p w:rsidR="00971E15" w:rsidRDefault="00E865DD">
        <w:pPr>
          <w:pStyle w:val="afa"/>
          <w:jc w:val="right"/>
        </w:pPr>
        <w:r>
          <w:fldChar w:fldCharType="begin"/>
        </w:r>
        <w:r w:rsidR="00971E15">
          <w:instrText>PAGE   \* MERGEFORMAT</w:instrText>
        </w:r>
        <w:r>
          <w:fldChar w:fldCharType="separate"/>
        </w:r>
        <w:r w:rsidR="005925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1E15" w:rsidRDefault="00971E15">
    <w:pPr>
      <w:pStyle w:val="af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15" w:rsidRDefault="00971E15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968" w:rsidRDefault="00582968" w:rsidP="00FE32BE">
      <w:r>
        <w:separator/>
      </w:r>
    </w:p>
  </w:footnote>
  <w:footnote w:type="continuationSeparator" w:id="0">
    <w:p w:rsidR="00582968" w:rsidRDefault="00582968" w:rsidP="00FE32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15" w:rsidRDefault="00971E15">
    <w:pPr>
      <w:pStyle w:val="af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15" w:rsidRDefault="00971E15">
    <w:pPr>
      <w:pStyle w:val="af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E15" w:rsidRDefault="00971E15">
    <w:pPr>
      <w:pStyle w:val="af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0209"/>
    <w:multiLevelType w:val="multilevel"/>
    <w:tmpl w:val="8D9E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B1740"/>
    <w:multiLevelType w:val="multilevel"/>
    <w:tmpl w:val="5420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555E5"/>
    <w:multiLevelType w:val="multilevel"/>
    <w:tmpl w:val="027A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257D1"/>
    <w:multiLevelType w:val="hybridMultilevel"/>
    <w:tmpl w:val="465A67AC"/>
    <w:lvl w:ilvl="0" w:tplc="8E1AE2C8">
      <w:start w:val="1"/>
      <w:numFmt w:val="bullet"/>
      <w:pStyle w:val="a"/>
      <w:lvlText w:val="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6EE67C6"/>
    <w:multiLevelType w:val="multilevel"/>
    <w:tmpl w:val="A38A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B2721A"/>
    <w:multiLevelType w:val="multilevel"/>
    <w:tmpl w:val="48D6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7011E"/>
    <w:multiLevelType w:val="hybridMultilevel"/>
    <w:tmpl w:val="D06EA3B8"/>
    <w:lvl w:ilvl="0" w:tplc="5030A41E">
      <w:start w:val="1"/>
      <w:numFmt w:val="bullet"/>
      <w:pStyle w:val="a0"/>
      <w:lvlText w:val="-"/>
      <w:lvlJc w:val="left"/>
      <w:pPr>
        <w:ind w:left="206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2763CA3"/>
    <w:multiLevelType w:val="multilevel"/>
    <w:tmpl w:val="D248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67E70C2"/>
    <w:multiLevelType w:val="multilevel"/>
    <w:tmpl w:val="0E0C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AE7744"/>
    <w:multiLevelType w:val="multilevel"/>
    <w:tmpl w:val="58FC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A1EE7"/>
    <w:multiLevelType w:val="multilevel"/>
    <w:tmpl w:val="5EC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940990"/>
    <w:multiLevelType w:val="multilevel"/>
    <w:tmpl w:val="338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5370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A72341"/>
    <w:multiLevelType w:val="multilevel"/>
    <w:tmpl w:val="738C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485419"/>
    <w:multiLevelType w:val="multilevel"/>
    <w:tmpl w:val="1B34E4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417A28EB"/>
    <w:multiLevelType w:val="multilevel"/>
    <w:tmpl w:val="ED5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A53563"/>
    <w:multiLevelType w:val="multilevel"/>
    <w:tmpl w:val="8E2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C10533"/>
    <w:multiLevelType w:val="multilevel"/>
    <w:tmpl w:val="4710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A95C71"/>
    <w:multiLevelType w:val="hybridMultilevel"/>
    <w:tmpl w:val="28525B82"/>
    <w:lvl w:ilvl="0" w:tplc="20C23B0E">
      <w:start w:val="1"/>
      <w:numFmt w:val="decimal"/>
      <w:lvlText w:val="%1."/>
      <w:lvlJc w:val="left"/>
      <w:pPr>
        <w:ind w:left="720" w:hanging="360"/>
      </w:pPr>
    </w:lvl>
    <w:lvl w:ilvl="1" w:tplc="18AE30D8" w:tentative="1">
      <w:start w:val="1"/>
      <w:numFmt w:val="lowerLetter"/>
      <w:lvlText w:val="%2."/>
      <w:lvlJc w:val="left"/>
      <w:pPr>
        <w:ind w:left="1440" w:hanging="360"/>
      </w:pPr>
    </w:lvl>
    <w:lvl w:ilvl="2" w:tplc="450060A4" w:tentative="1">
      <w:start w:val="1"/>
      <w:numFmt w:val="lowerRoman"/>
      <w:lvlText w:val="%3."/>
      <w:lvlJc w:val="right"/>
      <w:pPr>
        <w:ind w:left="2160" w:hanging="180"/>
      </w:pPr>
    </w:lvl>
    <w:lvl w:ilvl="3" w:tplc="F6C46476" w:tentative="1">
      <w:start w:val="1"/>
      <w:numFmt w:val="decimal"/>
      <w:lvlText w:val="%4."/>
      <w:lvlJc w:val="left"/>
      <w:pPr>
        <w:ind w:left="2880" w:hanging="360"/>
      </w:pPr>
    </w:lvl>
    <w:lvl w:ilvl="4" w:tplc="6C7C41B6" w:tentative="1">
      <w:start w:val="1"/>
      <w:numFmt w:val="lowerLetter"/>
      <w:lvlText w:val="%5."/>
      <w:lvlJc w:val="left"/>
      <w:pPr>
        <w:ind w:left="3600" w:hanging="360"/>
      </w:pPr>
    </w:lvl>
    <w:lvl w:ilvl="5" w:tplc="45E4A57A" w:tentative="1">
      <w:start w:val="1"/>
      <w:numFmt w:val="lowerRoman"/>
      <w:lvlText w:val="%6."/>
      <w:lvlJc w:val="right"/>
      <w:pPr>
        <w:ind w:left="4320" w:hanging="180"/>
      </w:pPr>
    </w:lvl>
    <w:lvl w:ilvl="6" w:tplc="DF92A7E6" w:tentative="1">
      <w:start w:val="1"/>
      <w:numFmt w:val="decimal"/>
      <w:lvlText w:val="%7."/>
      <w:lvlJc w:val="left"/>
      <w:pPr>
        <w:ind w:left="5040" w:hanging="360"/>
      </w:pPr>
    </w:lvl>
    <w:lvl w:ilvl="7" w:tplc="930CA238" w:tentative="1">
      <w:start w:val="1"/>
      <w:numFmt w:val="lowerLetter"/>
      <w:lvlText w:val="%8."/>
      <w:lvlJc w:val="left"/>
      <w:pPr>
        <w:ind w:left="5760" w:hanging="360"/>
      </w:pPr>
    </w:lvl>
    <w:lvl w:ilvl="8" w:tplc="ADC02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4459F4"/>
    <w:multiLevelType w:val="multilevel"/>
    <w:tmpl w:val="5BA2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6756AB"/>
    <w:multiLevelType w:val="hybridMultilevel"/>
    <w:tmpl w:val="78445162"/>
    <w:lvl w:ilvl="0" w:tplc="0419000F">
      <w:start w:val="1"/>
      <w:numFmt w:val="bullet"/>
      <w:pStyle w:val="a1"/>
      <w:lvlText w:val=""/>
      <w:lvlJc w:val="left"/>
      <w:pPr>
        <w:ind w:left="225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971" w:hanging="360"/>
      </w:pPr>
    </w:lvl>
    <w:lvl w:ilvl="2" w:tplc="0419001B" w:tentative="1">
      <w:start w:val="1"/>
      <w:numFmt w:val="lowerRoman"/>
      <w:lvlText w:val="%3."/>
      <w:lvlJc w:val="right"/>
      <w:pPr>
        <w:ind w:left="3691" w:hanging="180"/>
      </w:pPr>
    </w:lvl>
    <w:lvl w:ilvl="3" w:tplc="0419000F" w:tentative="1">
      <w:start w:val="1"/>
      <w:numFmt w:val="decimal"/>
      <w:lvlText w:val="%4."/>
      <w:lvlJc w:val="left"/>
      <w:pPr>
        <w:ind w:left="4411" w:hanging="360"/>
      </w:pPr>
    </w:lvl>
    <w:lvl w:ilvl="4" w:tplc="04190019" w:tentative="1">
      <w:start w:val="1"/>
      <w:numFmt w:val="lowerLetter"/>
      <w:lvlText w:val="%5."/>
      <w:lvlJc w:val="left"/>
      <w:pPr>
        <w:ind w:left="5131" w:hanging="360"/>
      </w:pPr>
    </w:lvl>
    <w:lvl w:ilvl="5" w:tplc="0419001B" w:tentative="1">
      <w:start w:val="1"/>
      <w:numFmt w:val="lowerRoman"/>
      <w:lvlText w:val="%6."/>
      <w:lvlJc w:val="right"/>
      <w:pPr>
        <w:ind w:left="5851" w:hanging="180"/>
      </w:pPr>
    </w:lvl>
    <w:lvl w:ilvl="6" w:tplc="0419000F" w:tentative="1">
      <w:start w:val="1"/>
      <w:numFmt w:val="decimal"/>
      <w:lvlText w:val="%7."/>
      <w:lvlJc w:val="left"/>
      <w:pPr>
        <w:ind w:left="6571" w:hanging="360"/>
      </w:pPr>
    </w:lvl>
    <w:lvl w:ilvl="7" w:tplc="04190019" w:tentative="1">
      <w:start w:val="1"/>
      <w:numFmt w:val="lowerLetter"/>
      <w:lvlText w:val="%8."/>
      <w:lvlJc w:val="left"/>
      <w:pPr>
        <w:ind w:left="7291" w:hanging="360"/>
      </w:pPr>
    </w:lvl>
    <w:lvl w:ilvl="8" w:tplc="041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21">
    <w:nsid w:val="5E7C0B97"/>
    <w:multiLevelType w:val="multilevel"/>
    <w:tmpl w:val="B484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917EA2"/>
    <w:multiLevelType w:val="multilevel"/>
    <w:tmpl w:val="D00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683206"/>
    <w:multiLevelType w:val="multilevel"/>
    <w:tmpl w:val="8C3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9D74CC"/>
    <w:multiLevelType w:val="multilevel"/>
    <w:tmpl w:val="FD34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BE216B"/>
    <w:multiLevelType w:val="hybridMultilevel"/>
    <w:tmpl w:val="A1164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D37F70"/>
    <w:multiLevelType w:val="multilevel"/>
    <w:tmpl w:val="06AEC5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2A4000"/>
    <w:multiLevelType w:val="multilevel"/>
    <w:tmpl w:val="0054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EB21D6"/>
    <w:multiLevelType w:val="hybridMultilevel"/>
    <w:tmpl w:val="D2EAE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86ECD"/>
    <w:multiLevelType w:val="multilevel"/>
    <w:tmpl w:val="31C0D9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FE901E5"/>
    <w:multiLevelType w:val="multilevel"/>
    <w:tmpl w:val="C70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B05476"/>
    <w:multiLevelType w:val="multilevel"/>
    <w:tmpl w:val="FD14791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366" w:hanging="16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66" w:hanging="16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6" w:hanging="16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6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66" w:hanging="16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6" w:hanging="166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2">
    <w:nsid w:val="79237802"/>
    <w:multiLevelType w:val="multilevel"/>
    <w:tmpl w:val="5A8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6D5D13"/>
    <w:multiLevelType w:val="multilevel"/>
    <w:tmpl w:val="DDD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24"/>
  </w:num>
  <w:num w:numId="4">
    <w:abstractNumId w:val="5"/>
  </w:num>
  <w:num w:numId="5">
    <w:abstractNumId w:val="19"/>
  </w:num>
  <w:num w:numId="6">
    <w:abstractNumId w:val="1"/>
  </w:num>
  <w:num w:numId="7">
    <w:abstractNumId w:val="18"/>
  </w:num>
  <w:num w:numId="8">
    <w:abstractNumId w:val="3"/>
  </w:num>
  <w:num w:numId="9">
    <w:abstractNumId w:val="31"/>
  </w:num>
  <w:num w:numId="10">
    <w:abstractNumId w:val="14"/>
  </w:num>
  <w:num w:numId="11">
    <w:abstractNumId w:val="4"/>
  </w:num>
  <w:num w:numId="12">
    <w:abstractNumId w:val="33"/>
  </w:num>
  <w:num w:numId="13">
    <w:abstractNumId w:val="8"/>
  </w:num>
  <w:num w:numId="14">
    <w:abstractNumId w:val="17"/>
  </w:num>
  <w:num w:numId="15">
    <w:abstractNumId w:val="6"/>
  </w:num>
  <w:num w:numId="16">
    <w:abstractNumId w:val="15"/>
  </w:num>
  <w:num w:numId="17">
    <w:abstractNumId w:val="6"/>
  </w:num>
  <w:num w:numId="18">
    <w:abstractNumId w:val="21"/>
  </w:num>
  <w:num w:numId="19">
    <w:abstractNumId w:val="6"/>
  </w:num>
  <w:num w:numId="20">
    <w:abstractNumId w:val="2"/>
  </w:num>
  <w:num w:numId="21">
    <w:abstractNumId w:val="6"/>
  </w:num>
  <w:num w:numId="22">
    <w:abstractNumId w:val="23"/>
  </w:num>
  <w:num w:numId="23">
    <w:abstractNumId w:val="25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7"/>
  </w:num>
  <w:num w:numId="27">
    <w:abstractNumId w:val="10"/>
  </w:num>
  <w:num w:numId="28">
    <w:abstractNumId w:val="22"/>
  </w:num>
  <w:num w:numId="29">
    <w:abstractNumId w:val="12"/>
  </w:num>
  <w:num w:numId="30">
    <w:abstractNumId w:val="16"/>
  </w:num>
  <w:num w:numId="31">
    <w:abstractNumId w:val="9"/>
  </w:num>
  <w:num w:numId="32">
    <w:abstractNumId w:val="32"/>
  </w:num>
  <w:num w:numId="33">
    <w:abstractNumId w:val="27"/>
  </w:num>
  <w:num w:numId="34">
    <w:abstractNumId w:val="0"/>
  </w:num>
  <w:num w:numId="35">
    <w:abstractNumId w:val="30"/>
  </w:num>
  <w:num w:numId="36">
    <w:abstractNumId w:val="11"/>
  </w:num>
  <w:num w:numId="37">
    <w:abstractNumId w:val="29"/>
  </w:num>
  <w:num w:numId="38">
    <w:abstractNumId w:val="2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409FF"/>
    <w:rsid w:val="00004735"/>
    <w:rsid w:val="00010FCB"/>
    <w:rsid w:val="0002466A"/>
    <w:rsid w:val="0004332D"/>
    <w:rsid w:val="0005429C"/>
    <w:rsid w:val="00071D41"/>
    <w:rsid w:val="00075993"/>
    <w:rsid w:val="00075E40"/>
    <w:rsid w:val="00077786"/>
    <w:rsid w:val="000812E9"/>
    <w:rsid w:val="00093D79"/>
    <w:rsid w:val="000947B3"/>
    <w:rsid w:val="000956CD"/>
    <w:rsid w:val="00096EBB"/>
    <w:rsid w:val="000A12AA"/>
    <w:rsid w:val="000A3330"/>
    <w:rsid w:val="000B0C92"/>
    <w:rsid w:val="000B1D5F"/>
    <w:rsid w:val="000B5C40"/>
    <w:rsid w:val="000C1EEC"/>
    <w:rsid w:val="000C4375"/>
    <w:rsid w:val="000D08ED"/>
    <w:rsid w:val="000D0E14"/>
    <w:rsid w:val="000D338E"/>
    <w:rsid w:val="000D6389"/>
    <w:rsid w:val="000E066D"/>
    <w:rsid w:val="000F2115"/>
    <w:rsid w:val="000F5899"/>
    <w:rsid w:val="00101A55"/>
    <w:rsid w:val="001037C7"/>
    <w:rsid w:val="00105800"/>
    <w:rsid w:val="00106940"/>
    <w:rsid w:val="00116D9B"/>
    <w:rsid w:val="0012306A"/>
    <w:rsid w:val="0012348F"/>
    <w:rsid w:val="00123AA9"/>
    <w:rsid w:val="0013015F"/>
    <w:rsid w:val="00130BF6"/>
    <w:rsid w:val="001321E3"/>
    <w:rsid w:val="00134AC6"/>
    <w:rsid w:val="00145475"/>
    <w:rsid w:val="00155672"/>
    <w:rsid w:val="00172875"/>
    <w:rsid w:val="00175DD0"/>
    <w:rsid w:val="00181137"/>
    <w:rsid w:val="00183F68"/>
    <w:rsid w:val="0018451A"/>
    <w:rsid w:val="001914A5"/>
    <w:rsid w:val="00192054"/>
    <w:rsid w:val="001A755F"/>
    <w:rsid w:val="001B0A17"/>
    <w:rsid w:val="001B1DDB"/>
    <w:rsid w:val="001B2137"/>
    <w:rsid w:val="001C4072"/>
    <w:rsid w:val="001C6DD7"/>
    <w:rsid w:val="001D1BB9"/>
    <w:rsid w:val="001D2740"/>
    <w:rsid w:val="001E4693"/>
    <w:rsid w:val="001E653B"/>
    <w:rsid w:val="001F3505"/>
    <w:rsid w:val="001F38E0"/>
    <w:rsid w:val="0020110F"/>
    <w:rsid w:val="00204692"/>
    <w:rsid w:val="00205771"/>
    <w:rsid w:val="00207CF4"/>
    <w:rsid w:val="002117F7"/>
    <w:rsid w:val="00223A03"/>
    <w:rsid w:val="00225140"/>
    <w:rsid w:val="0023587F"/>
    <w:rsid w:val="00243C41"/>
    <w:rsid w:val="00247CA3"/>
    <w:rsid w:val="00250C68"/>
    <w:rsid w:val="00253328"/>
    <w:rsid w:val="002574D0"/>
    <w:rsid w:val="0026231F"/>
    <w:rsid w:val="0026594D"/>
    <w:rsid w:val="002672C0"/>
    <w:rsid w:val="00271409"/>
    <w:rsid w:val="00273470"/>
    <w:rsid w:val="0028232D"/>
    <w:rsid w:val="00282AB2"/>
    <w:rsid w:val="00284B28"/>
    <w:rsid w:val="00291A38"/>
    <w:rsid w:val="00294EFB"/>
    <w:rsid w:val="002951DD"/>
    <w:rsid w:val="002959B5"/>
    <w:rsid w:val="002967AC"/>
    <w:rsid w:val="002B2902"/>
    <w:rsid w:val="002B4DA7"/>
    <w:rsid w:val="002C16B8"/>
    <w:rsid w:val="002C42CC"/>
    <w:rsid w:val="002C783C"/>
    <w:rsid w:val="002D297A"/>
    <w:rsid w:val="002E1E91"/>
    <w:rsid w:val="002E1F7E"/>
    <w:rsid w:val="002E6061"/>
    <w:rsid w:val="002E6144"/>
    <w:rsid w:val="002F4ABC"/>
    <w:rsid w:val="002F6634"/>
    <w:rsid w:val="003029C9"/>
    <w:rsid w:val="0032199D"/>
    <w:rsid w:val="00323389"/>
    <w:rsid w:val="00333F70"/>
    <w:rsid w:val="0033591A"/>
    <w:rsid w:val="00335F72"/>
    <w:rsid w:val="003409FF"/>
    <w:rsid w:val="0034560B"/>
    <w:rsid w:val="00346710"/>
    <w:rsid w:val="00347932"/>
    <w:rsid w:val="00356073"/>
    <w:rsid w:val="00357397"/>
    <w:rsid w:val="003626B2"/>
    <w:rsid w:val="0036373B"/>
    <w:rsid w:val="00363AC8"/>
    <w:rsid w:val="00365D08"/>
    <w:rsid w:val="00376232"/>
    <w:rsid w:val="003766B7"/>
    <w:rsid w:val="003846A9"/>
    <w:rsid w:val="003875BA"/>
    <w:rsid w:val="0039052E"/>
    <w:rsid w:val="00393227"/>
    <w:rsid w:val="00393B4C"/>
    <w:rsid w:val="0039463D"/>
    <w:rsid w:val="00394F0A"/>
    <w:rsid w:val="003A287E"/>
    <w:rsid w:val="003A6595"/>
    <w:rsid w:val="003C12F6"/>
    <w:rsid w:val="003D1B69"/>
    <w:rsid w:val="003E451A"/>
    <w:rsid w:val="003F74C4"/>
    <w:rsid w:val="00401155"/>
    <w:rsid w:val="0040401A"/>
    <w:rsid w:val="00404C50"/>
    <w:rsid w:val="0040633D"/>
    <w:rsid w:val="00414172"/>
    <w:rsid w:val="00415CC1"/>
    <w:rsid w:val="00417513"/>
    <w:rsid w:val="00420DD2"/>
    <w:rsid w:val="004231E1"/>
    <w:rsid w:val="00433EEA"/>
    <w:rsid w:val="00444FF0"/>
    <w:rsid w:val="00445C6C"/>
    <w:rsid w:val="0045168B"/>
    <w:rsid w:val="00455366"/>
    <w:rsid w:val="00455B38"/>
    <w:rsid w:val="0045702F"/>
    <w:rsid w:val="00470AD3"/>
    <w:rsid w:val="0047207D"/>
    <w:rsid w:val="004825C3"/>
    <w:rsid w:val="00485ACC"/>
    <w:rsid w:val="00497656"/>
    <w:rsid w:val="004A110D"/>
    <w:rsid w:val="004A4EDB"/>
    <w:rsid w:val="004A59CB"/>
    <w:rsid w:val="004B1F67"/>
    <w:rsid w:val="004B55D9"/>
    <w:rsid w:val="004C0BEA"/>
    <w:rsid w:val="004C1E0A"/>
    <w:rsid w:val="004C1F58"/>
    <w:rsid w:val="004D0079"/>
    <w:rsid w:val="004D115D"/>
    <w:rsid w:val="004D3DE3"/>
    <w:rsid w:val="004D78ED"/>
    <w:rsid w:val="004E6169"/>
    <w:rsid w:val="004F4A18"/>
    <w:rsid w:val="004F5356"/>
    <w:rsid w:val="004F755F"/>
    <w:rsid w:val="00500E26"/>
    <w:rsid w:val="00505F6D"/>
    <w:rsid w:val="00514E91"/>
    <w:rsid w:val="00521E33"/>
    <w:rsid w:val="0053036D"/>
    <w:rsid w:val="00535A53"/>
    <w:rsid w:val="0054158F"/>
    <w:rsid w:val="0054285A"/>
    <w:rsid w:val="00552EE9"/>
    <w:rsid w:val="00553966"/>
    <w:rsid w:val="00553A2B"/>
    <w:rsid w:val="005566DC"/>
    <w:rsid w:val="005569D5"/>
    <w:rsid w:val="00561ECD"/>
    <w:rsid w:val="005628C9"/>
    <w:rsid w:val="0057066D"/>
    <w:rsid w:val="00582968"/>
    <w:rsid w:val="0059250E"/>
    <w:rsid w:val="0059688D"/>
    <w:rsid w:val="005B01CE"/>
    <w:rsid w:val="005B74DF"/>
    <w:rsid w:val="005C2980"/>
    <w:rsid w:val="005C67E5"/>
    <w:rsid w:val="005D3BB2"/>
    <w:rsid w:val="005E6049"/>
    <w:rsid w:val="005F1BA1"/>
    <w:rsid w:val="00603CDB"/>
    <w:rsid w:val="006104F5"/>
    <w:rsid w:val="006128EC"/>
    <w:rsid w:val="006158E1"/>
    <w:rsid w:val="00632BD8"/>
    <w:rsid w:val="0063456B"/>
    <w:rsid w:val="00634C76"/>
    <w:rsid w:val="00641901"/>
    <w:rsid w:val="00644FF8"/>
    <w:rsid w:val="00647FDE"/>
    <w:rsid w:val="00655BAD"/>
    <w:rsid w:val="00656A1C"/>
    <w:rsid w:val="00664102"/>
    <w:rsid w:val="00664D61"/>
    <w:rsid w:val="00677B29"/>
    <w:rsid w:val="00680FB0"/>
    <w:rsid w:val="00681386"/>
    <w:rsid w:val="00695953"/>
    <w:rsid w:val="00695CF0"/>
    <w:rsid w:val="006C2E7B"/>
    <w:rsid w:val="006D0296"/>
    <w:rsid w:val="006F4BC8"/>
    <w:rsid w:val="00703F17"/>
    <w:rsid w:val="00715381"/>
    <w:rsid w:val="00717464"/>
    <w:rsid w:val="00722F94"/>
    <w:rsid w:val="007313D7"/>
    <w:rsid w:val="007372EA"/>
    <w:rsid w:val="00737D7B"/>
    <w:rsid w:val="007419F8"/>
    <w:rsid w:val="007540DB"/>
    <w:rsid w:val="0076239C"/>
    <w:rsid w:val="00767316"/>
    <w:rsid w:val="00772320"/>
    <w:rsid w:val="0077507D"/>
    <w:rsid w:val="00776E12"/>
    <w:rsid w:val="00784C60"/>
    <w:rsid w:val="00785EAE"/>
    <w:rsid w:val="00790D2B"/>
    <w:rsid w:val="007B01AC"/>
    <w:rsid w:val="007B2B2D"/>
    <w:rsid w:val="007B7735"/>
    <w:rsid w:val="007C5DCD"/>
    <w:rsid w:val="007C6C67"/>
    <w:rsid w:val="007D6A89"/>
    <w:rsid w:val="007D7179"/>
    <w:rsid w:val="007E6529"/>
    <w:rsid w:val="007F436F"/>
    <w:rsid w:val="007F658B"/>
    <w:rsid w:val="008300E6"/>
    <w:rsid w:val="008373CD"/>
    <w:rsid w:val="0084253C"/>
    <w:rsid w:val="00843DFA"/>
    <w:rsid w:val="00853879"/>
    <w:rsid w:val="00856C33"/>
    <w:rsid w:val="00862EFE"/>
    <w:rsid w:val="008740DB"/>
    <w:rsid w:val="00877CD9"/>
    <w:rsid w:val="00881E7B"/>
    <w:rsid w:val="00885920"/>
    <w:rsid w:val="0089363A"/>
    <w:rsid w:val="0089672E"/>
    <w:rsid w:val="008A1F35"/>
    <w:rsid w:val="008B63B5"/>
    <w:rsid w:val="008C2129"/>
    <w:rsid w:val="008C311E"/>
    <w:rsid w:val="008D3F52"/>
    <w:rsid w:val="008D5CAA"/>
    <w:rsid w:val="008E0F7F"/>
    <w:rsid w:val="008E777F"/>
    <w:rsid w:val="008F3C08"/>
    <w:rsid w:val="00904A61"/>
    <w:rsid w:val="0091166D"/>
    <w:rsid w:val="00912A4A"/>
    <w:rsid w:val="00920031"/>
    <w:rsid w:val="00926F85"/>
    <w:rsid w:val="009316E6"/>
    <w:rsid w:val="0093769E"/>
    <w:rsid w:val="00940D42"/>
    <w:rsid w:val="0094118D"/>
    <w:rsid w:val="009414EE"/>
    <w:rsid w:val="00947B7F"/>
    <w:rsid w:val="00950182"/>
    <w:rsid w:val="00971E15"/>
    <w:rsid w:val="009768B8"/>
    <w:rsid w:val="00984E76"/>
    <w:rsid w:val="00990E71"/>
    <w:rsid w:val="00992994"/>
    <w:rsid w:val="009A7265"/>
    <w:rsid w:val="009B2CD3"/>
    <w:rsid w:val="009B43A4"/>
    <w:rsid w:val="009B4E4B"/>
    <w:rsid w:val="009C30F2"/>
    <w:rsid w:val="009D0F2B"/>
    <w:rsid w:val="009D1EE7"/>
    <w:rsid w:val="009D5E5A"/>
    <w:rsid w:val="009E6193"/>
    <w:rsid w:val="00A1329A"/>
    <w:rsid w:val="00A143CC"/>
    <w:rsid w:val="00A173BA"/>
    <w:rsid w:val="00A177B0"/>
    <w:rsid w:val="00A22413"/>
    <w:rsid w:val="00A22B18"/>
    <w:rsid w:val="00A34028"/>
    <w:rsid w:val="00A405BD"/>
    <w:rsid w:val="00A42F4D"/>
    <w:rsid w:val="00A44D44"/>
    <w:rsid w:val="00A4629B"/>
    <w:rsid w:val="00A524E9"/>
    <w:rsid w:val="00A72A33"/>
    <w:rsid w:val="00A81A94"/>
    <w:rsid w:val="00A87EB9"/>
    <w:rsid w:val="00A96954"/>
    <w:rsid w:val="00A979E9"/>
    <w:rsid w:val="00AA3374"/>
    <w:rsid w:val="00AA59A3"/>
    <w:rsid w:val="00AA7735"/>
    <w:rsid w:val="00AB380D"/>
    <w:rsid w:val="00AB69B1"/>
    <w:rsid w:val="00AC28EB"/>
    <w:rsid w:val="00AD33B0"/>
    <w:rsid w:val="00AD503D"/>
    <w:rsid w:val="00AD66A5"/>
    <w:rsid w:val="00AD79C4"/>
    <w:rsid w:val="00AE2D82"/>
    <w:rsid w:val="00AE3390"/>
    <w:rsid w:val="00AE6621"/>
    <w:rsid w:val="00AE6F9F"/>
    <w:rsid w:val="00AF323D"/>
    <w:rsid w:val="00B051E1"/>
    <w:rsid w:val="00B137CB"/>
    <w:rsid w:val="00B200E5"/>
    <w:rsid w:val="00B22B21"/>
    <w:rsid w:val="00B3211C"/>
    <w:rsid w:val="00B323EC"/>
    <w:rsid w:val="00B3451B"/>
    <w:rsid w:val="00B4348A"/>
    <w:rsid w:val="00B46A6A"/>
    <w:rsid w:val="00B54218"/>
    <w:rsid w:val="00B5502F"/>
    <w:rsid w:val="00B560D0"/>
    <w:rsid w:val="00B6619A"/>
    <w:rsid w:val="00B809DA"/>
    <w:rsid w:val="00B80E9E"/>
    <w:rsid w:val="00B81195"/>
    <w:rsid w:val="00B842DF"/>
    <w:rsid w:val="00BA214F"/>
    <w:rsid w:val="00BB257E"/>
    <w:rsid w:val="00BB2EC8"/>
    <w:rsid w:val="00BB59A6"/>
    <w:rsid w:val="00BB7319"/>
    <w:rsid w:val="00BC7084"/>
    <w:rsid w:val="00BC7FA8"/>
    <w:rsid w:val="00BD0DE6"/>
    <w:rsid w:val="00BD4616"/>
    <w:rsid w:val="00BD5864"/>
    <w:rsid w:val="00BD714D"/>
    <w:rsid w:val="00BD7375"/>
    <w:rsid w:val="00BE534C"/>
    <w:rsid w:val="00C106C5"/>
    <w:rsid w:val="00C1207B"/>
    <w:rsid w:val="00C13637"/>
    <w:rsid w:val="00C16632"/>
    <w:rsid w:val="00C16F26"/>
    <w:rsid w:val="00C21571"/>
    <w:rsid w:val="00C35E23"/>
    <w:rsid w:val="00C405E1"/>
    <w:rsid w:val="00C54179"/>
    <w:rsid w:val="00C5456C"/>
    <w:rsid w:val="00C62AD9"/>
    <w:rsid w:val="00C655C7"/>
    <w:rsid w:val="00C7540D"/>
    <w:rsid w:val="00C761AC"/>
    <w:rsid w:val="00C9459F"/>
    <w:rsid w:val="00C95EA1"/>
    <w:rsid w:val="00CA7976"/>
    <w:rsid w:val="00CC0BE0"/>
    <w:rsid w:val="00CC64A0"/>
    <w:rsid w:val="00CD749E"/>
    <w:rsid w:val="00CE4D43"/>
    <w:rsid w:val="00CF50C5"/>
    <w:rsid w:val="00CF5FD8"/>
    <w:rsid w:val="00D02428"/>
    <w:rsid w:val="00D11CF7"/>
    <w:rsid w:val="00D11ECC"/>
    <w:rsid w:val="00D126E8"/>
    <w:rsid w:val="00D17F91"/>
    <w:rsid w:val="00D255BC"/>
    <w:rsid w:val="00D302E1"/>
    <w:rsid w:val="00D32A67"/>
    <w:rsid w:val="00D42226"/>
    <w:rsid w:val="00D47FFE"/>
    <w:rsid w:val="00D52CE1"/>
    <w:rsid w:val="00D54C47"/>
    <w:rsid w:val="00D56253"/>
    <w:rsid w:val="00D5709D"/>
    <w:rsid w:val="00D637ED"/>
    <w:rsid w:val="00D70603"/>
    <w:rsid w:val="00D73C63"/>
    <w:rsid w:val="00D819F3"/>
    <w:rsid w:val="00D84DDA"/>
    <w:rsid w:val="00D85BD5"/>
    <w:rsid w:val="00DA75E3"/>
    <w:rsid w:val="00DB4B53"/>
    <w:rsid w:val="00DB68A2"/>
    <w:rsid w:val="00DC2808"/>
    <w:rsid w:val="00DC582A"/>
    <w:rsid w:val="00DC66C4"/>
    <w:rsid w:val="00DD0E1E"/>
    <w:rsid w:val="00DE240C"/>
    <w:rsid w:val="00DE273B"/>
    <w:rsid w:val="00DE6746"/>
    <w:rsid w:val="00DF1B4F"/>
    <w:rsid w:val="00DF22A8"/>
    <w:rsid w:val="00DF40F6"/>
    <w:rsid w:val="00E06A22"/>
    <w:rsid w:val="00E07404"/>
    <w:rsid w:val="00E14CD1"/>
    <w:rsid w:val="00E14D15"/>
    <w:rsid w:val="00E304DA"/>
    <w:rsid w:val="00E349B9"/>
    <w:rsid w:val="00E350A9"/>
    <w:rsid w:val="00E36670"/>
    <w:rsid w:val="00E444DA"/>
    <w:rsid w:val="00E45A7A"/>
    <w:rsid w:val="00E479ED"/>
    <w:rsid w:val="00E47A0C"/>
    <w:rsid w:val="00E527A5"/>
    <w:rsid w:val="00E568FA"/>
    <w:rsid w:val="00E63582"/>
    <w:rsid w:val="00E641CD"/>
    <w:rsid w:val="00E741B1"/>
    <w:rsid w:val="00E80B88"/>
    <w:rsid w:val="00E865DD"/>
    <w:rsid w:val="00E9247C"/>
    <w:rsid w:val="00E94B9D"/>
    <w:rsid w:val="00E95109"/>
    <w:rsid w:val="00EA1AC0"/>
    <w:rsid w:val="00EA1EC0"/>
    <w:rsid w:val="00EA5571"/>
    <w:rsid w:val="00EB45FE"/>
    <w:rsid w:val="00EB57A6"/>
    <w:rsid w:val="00EC518C"/>
    <w:rsid w:val="00ED51FB"/>
    <w:rsid w:val="00ED6A4D"/>
    <w:rsid w:val="00EE04F8"/>
    <w:rsid w:val="00EE57C9"/>
    <w:rsid w:val="00EF1656"/>
    <w:rsid w:val="00EF3207"/>
    <w:rsid w:val="00EF7076"/>
    <w:rsid w:val="00F0648B"/>
    <w:rsid w:val="00F07DAE"/>
    <w:rsid w:val="00F07F48"/>
    <w:rsid w:val="00F13A2E"/>
    <w:rsid w:val="00F16903"/>
    <w:rsid w:val="00F20948"/>
    <w:rsid w:val="00F2289C"/>
    <w:rsid w:val="00F36812"/>
    <w:rsid w:val="00F42CE0"/>
    <w:rsid w:val="00F53ABA"/>
    <w:rsid w:val="00F53D35"/>
    <w:rsid w:val="00F55341"/>
    <w:rsid w:val="00F649E2"/>
    <w:rsid w:val="00F678EF"/>
    <w:rsid w:val="00F76CF1"/>
    <w:rsid w:val="00F8462E"/>
    <w:rsid w:val="00F90360"/>
    <w:rsid w:val="00F90CF9"/>
    <w:rsid w:val="00FA65CD"/>
    <w:rsid w:val="00FA6D87"/>
    <w:rsid w:val="00FB0586"/>
    <w:rsid w:val="00FC03E6"/>
    <w:rsid w:val="00FD317D"/>
    <w:rsid w:val="00FD3BB8"/>
    <w:rsid w:val="00FD4FDD"/>
    <w:rsid w:val="00FE250A"/>
    <w:rsid w:val="00FE32BE"/>
    <w:rsid w:val="00FE5E98"/>
    <w:rsid w:val="00FF6634"/>
    <w:rsid w:val="00FF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F50C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Заголовки"/>
    <w:basedOn w:val="a2"/>
    <w:next w:val="a2"/>
    <w:link w:val="10"/>
    <w:uiPriority w:val="9"/>
    <w:qFormat/>
    <w:rsid w:val="003409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aliases w:val="подзаголовок"/>
    <w:basedOn w:val="a2"/>
    <w:next w:val="a2"/>
    <w:link w:val="20"/>
    <w:uiPriority w:val="9"/>
    <w:unhideWhenUsed/>
    <w:qFormat/>
    <w:rsid w:val="007C6C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556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Раздел"/>
    <w:link w:val="a7"/>
    <w:qFormat/>
    <w:rsid w:val="001F38E0"/>
    <w:pPr>
      <w:spacing w:before="240" w:after="240" w:line="36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a8">
    <w:name w:val="Подраздел"/>
    <w:link w:val="a9"/>
    <w:qFormat/>
    <w:rsid w:val="001F38E0"/>
    <w:pPr>
      <w:spacing w:before="240" w:after="240" w:line="360" w:lineRule="auto"/>
      <w:ind w:firstLine="709"/>
      <w:jc w:val="both"/>
    </w:pPr>
    <w:rPr>
      <w:rFonts w:ascii="Times New Roman" w:hAnsi="Times New Roman"/>
      <w:b/>
      <w:sz w:val="28"/>
      <w:lang w:eastAsia="ru-RU"/>
    </w:rPr>
  </w:style>
  <w:style w:type="character" w:customStyle="1" w:styleId="a7">
    <w:name w:val="Раздел Знак"/>
    <w:basedOn w:val="a3"/>
    <w:link w:val="a6"/>
    <w:rsid w:val="001F38E0"/>
    <w:rPr>
      <w:rFonts w:ascii="Times New Roman" w:hAnsi="Times New Roman"/>
      <w:b/>
      <w:caps/>
      <w:color w:val="000000" w:themeColor="text1"/>
      <w:sz w:val="28"/>
    </w:rPr>
  </w:style>
  <w:style w:type="paragraph" w:customStyle="1" w:styleId="aa">
    <w:name w:val="Основной_текст"/>
    <w:link w:val="ab"/>
    <w:qFormat/>
    <w:rsid w:val="00A72A3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9">
    <w:name w:val="Подраздел Знак"/>
    <w:basedOn w:val="a3"/>
    <w:link w:val="a8"/>
    <w:rsid w:val="001F38E0"/>
    <w:rPr>
      <w:rFonts w:ascii="Times New Roman" w:hAnsi="Times New Roman"/>
      <w:b/>
      <w:sz w:val="28"/>
      <w:lang w:eastAsia="ru-RU"/>
    </w:rPr>
  </w:style>
  <w:style w:type="paragraph" w:customStyle="1" w:styleId="a1">
    <w:name w:val="Списки"/>
    <w:link w:val="ac"/>
    <w:qFormat/>
    <w:rsid w:val="00553A2B"/>
    <w:pPr>
      <w:numPr>
        <w:numId w:val="1"/>
      </w:numPr>
      <w:spacing w:after="0" w:line="360" w:lineRule="auto"/>
      <w:ind w:left="1531" w:hanging="397"/>
      <w:jc w:val="both"/>
    </w:pPr>
    <w:rPr>
      <w:rFonts w:ascii="Times New Roman" w:hAnsi="Times New Roman"/>
      <w:sz w:val="24"/>
    </w:rPr>
  </w:style>
  <w:style w:type="character" w:customStyle="1" w:styleId="ab">
    <w:name w:val="Основной_текст Знак"/>
    <w:basedOn w:val="a3"/>
    <w:link w:val="aa"/>
    <w:rsid w:val="00A72A33"/>
    <w:rPr>
      <w:rFonts w:ascii="Times New Roman" w:hAnsi="Times New Roman"/>
      <w:sz w:val="24"/>
    </w:rPr>
  </w:style>
  <w:style w:type="character" w:customStyle="1" w:styleId="ac">
    <w:name w:val="Списки Знак"/>
    <w:basedOn w:val="a3"/>
    <w:link w:val="a1"/>
    <w:rsid w:val="00553A2B"/>
    <w:rPr>
      <w:rFonts w:ascii="Times New Roman" w:hAnsi="Times New Roman"/>
      <w:sz w:val="24"/>
    </w:rPr>
  </w:style>
  <w:style w:type="table" w:styleId="ad">
    <w:name w:val="Table Grid"/>
    <w:basedOn w:val="a4"/>
    <w:uiPriority w:val="59"/>
    <w:rsid w:val="00340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Заголовки Знак"/>
    <w:basedOn w:val="a3"/>
    <w:link w:val="1"/>
    <w:uiPriority w:val="9"/>
    <w:rsid w:val="003409F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e">
    <w:name w:val="TOC Heading"/>
    <w:basedOn w:val="1"/>
    <w:next w:val="a2"/>
    <w:uiPriority w:val="39"/>
    <w:unhideWhenUsed/>
    <w:qFormat/>
    <w:rsid w:val="003409FF"/>
    <w:pPr>
      <w:spacing w:line="276" w:lineRule="auto"/>
      <w:outlineLvl w:val="9"/>
    </w:pPr>
  </w:style>
  <w:style w:type="paragraph" w:styleId="af">
    <w:name w:val="Balloon Text"/>
    <w:basedOn w:val="a2"/>
    <w:link w:val="af0"/>
    <w:uiPriority w:val="99"/>
    <w:semiHidden/>
    <w:unhideWhenUsed/>
    <w:rsid w:val="003409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3409FF"/>
    <w:rPr>
      <w:rFonts w:ascii="Tahoma" w:hAnsi="Tahoma" w:cs="Tahoma"/>
      <w:sz w:val="16"/>
      <w:szCs w:val="16"/>
    </w:rPr>
  </w:style>
  <w:style w:type="paragraph" w:customStyle="1" w:styleId="af1">
    <w:name w:val="Листинг"/>
    <w:basedOn w:val="a6"/>
    <w:link w:val="af2"/>
    <w:qFormat/>
    <w:rsid w:val="00192054"/>
    <w:pPr>
      <w:spacing w:before="0" w:after="0" w:line="240" w:lineRule="auto"/>
      <w:jc w:val="left"/>
    </w:pPr>
    <w:rPr>
      <w:rFonts w:ascii="Courier New" w:hAnsi="Courier New" w:cs="Courier New"/>
      <w:b w:val="0"/>
      <w:caps w:val="0"/>
      <w:sz w:val="24"/>
    </w:rPr>
  </w:style>
  <w:style w:type="paragraph" w:customStyle="1" w:styleId="af3">
    <w:name w:val="Листинг_приложение"/>
    <w:basedOn w:val="af1"/>
    <w:link w:val="af4"/>
    <w:qFormat/>
    <w:rsid w:val="00273470"/>
    <w:rPr>
      <w:rFonts w:ascii="Arial" w:hAnsi="Arial"/>
      <w:sz w:val="16"/>
    </w:rPr>
  </w:style>
  <w:style w:type="character" w:customStyle="1" w:styleId="af2">
    <w:name w:val="Листинг Знак"/>
    <w:basedOn w:val="a7"/>
    <w:link w:val="af1"/>
    <w:rsid w:val="00192054"/>
    <w:rPr>
      <w:rFonts w:ascii="Courier New" w:hAnsi="Courier New" w:cs="Courier New"/>
      <w:b w:val="0"/>
      <w:caps w:val="0"/>
      <w:color w:val="000000" w:themeColor="text1"/>
      <w:sz w:val="24"/>
    </w:rPr>
  </w:style>
  <w:style w:type="paragraph" w:styleId="af5">
    <w:name w:val="List Paragraph"/>
    <w:basedOn w:val="a2"/>
    <w:link w:val="af6"/>
    <w:uiPriority w:val="34"/>
    <w:qFormat/>
    <w:rsid w:val="00790D2B"/>
    <w:pPr>
      <w:ind w:left="720"/>
      <w:contextualSpacing/>
    </w:pPr>
    <w:rPr>
      <w:sz w:val="24"/>
      <w:szCs w:val="24"/>
    </w:rPr>
  </w:style>
  <w:style w:type="character" w:customStyle="1" w:styleId="af4">
    <w:name w:val="Листинг_приложение Знак"/>
    <w:basedOn w:val="af2"/>
    <w:link w:val="af3"/>
    <w:rsid w:val="00273470"/>
    <w:rPr>
      <w:rFonts w:ascii="Arial" w:hAnsi="Arial" w:cs="Courier New"/>
      <w:b w:val="0"/>
      <w:caps w:val="0"/>
      <w:color w:val="000000" w:themeColor="text1"/>
      <w:sz w:val="16"/>
    </w:rPr>
  </w:style>
  <w:style w:type="character" w:styleId="af7">
    <w:name w:val="Hyperlink"/>
    <w:basedOn w:val="a3"/>
    <w:uiPriority w:val="99"/>
    <w:unhideWhenUsed/>
    <w:rsid w:val="004E6169"/>
    <w:rPr>
      <w:color w:val="0563C1" w:themeColor="hyperlink"/>
      <w:u w:val="single"/>
    </w:rPr>
  </w:style>
  <w:style w:type="paragraph" w:styleId="af8">
    <w:name w:val="header"/>
    <w:basedOn w:val="a2"/>
    <w:link w:val="af9"/>
    <w:uiPriority w:val="99"/>
    <w:unhideWhenUsed/>
    <w:rsid w:val="00FE32BE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3"/>
    <w:link w:val="af8"/>
    <w:uiPriority w:val="99"/>
    <w:rsid w:val="00FE32BE"/>
  </w:style>
  <w:style w:type="paragraph" w:styleId="afa">
    <w:name w:val="footer"/>
    <w:basedOn w:val="a2"/>
    <w:link w:val="afb"/>
    <w:uiPriority w:val="99"/>
    <w:unhideWhenUsed/>
    <w:rsid w:val="00FE32BE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3"/>
    <w:link w:val="afa"/>
    <w:uiPriority w:val="99"/>
    <w:rsid w:val="00FE32BE"/>
  </w:style>
  <w:style w:type="paragraph" w:styleId="11">
    <w:name w:val="toc 1"/>
    <w:basedOn w:val="a2"/>
    <w:next w:val="a2"/>
    <w:autoRedefine/>
    <w:uiPriority w:val="39"/>
    <w:unhideWhenUsed/>
    <w:rsid w:val="007C6C67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39463D"/>
    <w:pPr>
      <w:tabs>
        <w:tab w:val="right" w:leader="dot" w:pos="9911"/>
      </w:tabs>
      <w:spacing w:after="100"/>
      <w:ind w:left="142"/>
    </w:pPr>
  </w:style>
  <w:style w:type="paragraph" w:styleId="31">
    <w:name w:val="toc 3"/>
    <w:basedOn w:val="a2"/>
    <w:next w:val="a2"/>
    <w:autoRedefine/>
    <w:uiPriority w:val="39"/>
    <w:unhideWhenUsed/>
    <w:rsid w:val="007C6C67"/>
    <w:pPr>
      <w:spacing w:after="100"/>
      <w:ind w:left="440"/>
    </w:pPr>
  </w:style>
  <w:style w:type="character" w:customStyle="1" w:styleId="20">
    <w:name w:val="Заголовок 2 Знак"/>
    <w:aliases w:val="подзаголовок Знак"/>
    <w:basedOn w:val="a3"/>
    <w:link w:val="2"/>
    <w:uiPriority w:val="9"/>
    <w:rsid w:val="007C6C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c">
    <w:name w:val="Normal (Web)"/>
    <w:basedOn w:val="a2"/>
    <w:link w:val="afd"/>
    <w:uiPriority w:val="99"/>
    <w:unhideWhenUsed/>
    <w:rsid w:val="004B1F67"/>
    <w:pPr>
      <w:spacing w:before="100" w:beforeAutospacing="1" w:after="100" w:afterAutospacing="1"/>
    </w:pPr>
    <w:rPr>
      <w:sz w:val="24"/>
      <w:szCs w:val="24"/>
    </w:rPr>
  </w:style>
  <w:style w:type="character" w:styleId="afe">
    <w:name w:val="Emphasis"/>
    <w:basedOn w:val="a3"/>
    <w:uiPriority w:val="20"/>
    <w:qFormat/>
    <w:rsid w:val="004B1F67"/>
    <w:rPr>
      <w:i/>
      <w:iCs/>
    </w:rPr>
  </w:style>
  <w:style w:type="paragraph" w:customStyle="1" w:styleId="a0">
    <w:name w:val="Списки маркировочные"/>
    <w:basedOn w:val="af5"/>
    <w:rsid w:val="00E568FA"/>
    <w:pPr>
      <w:numPr>
        <w:numId w:val="2"/>
      </w:numPr>
      <w:spacing w:after="200" w:line="276" w:lineRule="auto"/>
      <w:jc w:val="both"/>
    </w:pPr>
    <w:rPr>
      <w:rFonts w:eastAsia="Calibri"/>
      <w:szCs w:val="22"/>
      <w:lang w:eastAsia="en-US"/>
    </w:rPr>
  </w:style>
  <w:style w:type="paragraph" w:customStyle="1" w:styleId="TEXT">
    <w:name w:val="TEXT"/>
    <w:basedOn w:val="a2"/>
    <w:link w:val="TEXT0"/>
    <w:qFormat/>
    <w:rsid w:val="00E568FA"/>
    <w:pPr>
      <w:spacing w:line="360" w:lineRule="auto"/>
      <w:ind w:firstLine="709"/>
      <w:jc w:val="both"/>
    </w:pPr>
    <w:rPr>
      <w:sz w:val="24"/>
      <w:szCs w:val="28"/>
    </w:rPr>
  </w:style>
  <w:style w:type="paragraph" w:customStyle="1" w:styleId="SPISKI">
    <w:name w:val="SPISKI"/>
    <w:basedOn w:val="a0"/>
    <w:link w:val="SPISKI0"/>
    <w:qFormat/>
    <w:rsid w:val="00376232"/>
    <w:pPr>
      <w:spacing w:after="0" w:line="360" w:lineRule="auto"/>
      <w:ind w:left="1531" w:hanging="397"/>
    </w:pPr>
  </w:style>
  <w:style w:type="character" w:customStyle="1" w:styleId="TEXT0">
    <w:name w:val="TEXT Знак"/>
    <w:basedOn w:val="a3"/>
    <w:link w:val="TEXT"/>
    <w:rsid w:val="00E568FA"/>
    <w:rPr>
      <w:rFonts w:ascii="Times New Roman" w:hAnsi="Times New Roman" w:cs="Times New Roman"/>
      <w:sz w:val="24"/>
      <w:szCs w:val="28"/>
    </w:rPr>
  </w:style>
  <w:style w:type="character" w:customStyle="1" w:styleId="SPISKI0">
    <w:name w:val="SPISKI Знак"/>
    <w:basedOn w:val="a3"/>
    <w:link w:val="SPISKI"/>
    <w:rsid w:val="00376232"/>
    <w:rPr>
      <w:rFonts w:ascii="Times New Roman" w:eastAsia="Calibri" w:hAnsi="Times New Roman" w:cs="Times New Roman"/>
      <w:sz w:val="24"/>
    </w:rPr>
  </w:style>
  <w:style w:type="paragraph" w:customStyle="1" w:styleId="BARAK">
    <w:name w:val="Текст BARAK"/>
    <w:basedOn w:val="a2"/>
    <w:link w:val="BARAK0"/>
    <w:qFormat/>
    <w:rsid w:val="00273470"/>
    <w:pPr>
      <w:spacing w:line="360" w:lineRule="auto"/>
      <w:ind w:firstLine="709"/>
      <w:jc w:val="both"/>
    </w:pPr>
    <w:rPr>
      <w:bCs/>
      <w:color w:val="202124"/>
      <w:sz w:val="24"/>
      <w:szCs w:val="24"/>
      <w:shd w:val="clear" w:color="auto" w:fill="FFFFFF"/>
    </w:rPr>
  </w:style>
  <w:style w:type="character" w:customStyle="1" w:styleId="BARAK0">
    <w:name w:val="Текст BARAK Знак"/>
    <w:basedOn w:val="a3"/>
    <w:link w:val="BARAK"/>
    <w:rsid w:val="00273470"/>
    <w:rPr>
      <w:rFonts w:ascii="Times New Roman" w:hAnsi="Times New Roman" w:cs="Times New Roman"/>
      <w:bCs/>
      <w:color w:val="202124"/>
      <w:sz w:val="24"/>
      <w:szCs w:val="24"/>
    </w:rPr>
  </w:style>
  <w:style w:type="paragraph" w:customStyle="1" w:styleId="228">
    <w:name w:val="Текст 228"/>
    <w:basedOn w:val="a2"/>
    <w:link w:val="2280"/>
    <w:rsid w:val="00273470"/>
    <w:pPr>
      <w:spacing w:line="360" w:lineRule="auto"/>
      <w:ind w:firstLine="709"/>
      <w:jc w:val="both"/>
    </w:pPr>
    <w:rPr>
      <w:sz w:val="24"/>
      <w:szCs w:val="28"/>
    </w:rPr>
  </w:style>
  <w:style w:type="character" w:customStyle="1" w:styleId="2280">
    <w:name w:val="Текст 228 Знак"/>
    <w:basedOn w:val="a3"/>
    <w:link w:val="228"/>
    <w:rsid w:val="00273470"/>
    <w:rPr>
      <w:rFonts w:ascii="Times New Roman" w:hAnsi="Times New Roman" w:cs="Times New Roman"/>
      <w:sz w:val="24"/>
      <w:szCs w:val="28"/>
    </w:rPr>
  </w:style>
  <w:style w:type="paragraph" w:styleId="aff">
    <w:name w:val="No Spacing"/>
    <w:link w:val="aff0"/>
    <w:uiPriority w:val="1"/>
    <w:rsid w:val="00CF50C5"/>
    <w:pPr>
      <w:spacing w:after="0" w:line="240" w:lineRule="auto"/>
    </w:pPr>
  </w:style>
  <w:style w:type="character" w:customStyle="1" w:styleId="FontStyle14">
    <w:name w:val="Font Style14"/>
    <w:basedOn w:val="a3"/>
    <w:uiPriority w:val="99"/>
    <w:rsid w:val="00CF50C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ff0">
    <w:name w:val="Без интервала Знак"/>
    <w:basedOn w:val="a3"/>
    <w:link w:val="aff"/>
    <w:uiPriority w:val="1"/>
    <w:locked/>
    <w:rsid w:val="00CF50C5"/>
  </w:style>
  <w:style w:type="character" w:customStyle="1" w:styleId="30">
    <w:name w:val="Заголовок 3 Знак"/>
    <w:basedOn w:val="a3"/>
    <w:link w:val="3"/>
    <w:uiPriority w:val="9"/>
    <w:semiHidden/>
    <w:rsid w:val="001556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fd">
    <w:name w:val="Обычный (веб) Знак"/>
    <w:basedOn w:val="a3"/>
    <w:link w:val="afc"/>
    <w:locked/>
    <w:rsid w:val="001556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15567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f6">
    <w:name w:val="Абзац списка Знак"/>
    <w:basedOn w:val="a3"/>
    <w:link w:val="af5"/>
    <w:uiPriority w:val="34"/>
    <w:rsid w:val="000956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4">
    <w:name w:val="h4"/>
    <w:basedOn w:val="a2"/>
    <w:rsid w:val="000956C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2281">
    <w:name w:val="текст228"/>
    <w:basedOn w:val="a2"/>
    <w:link w:val="2282"/>
    <w:rsid w:val="000956CD"/>
    <w:pPr>
      <w:widowControl/>
      <w:autoSpaceDE/>
      <w:autoSpaceDN/>
      <w:adjustRightInd/>
      <w:spacing w:line="360" w:lineRule="auto"/>
      <w:ind w:firstLine="709"/>
    </w:pPr>
    <w:rPr>
      <w:rFonts w:eastAsiaTheme="minorHAnsi"/>
      <w:sz w:val="24"/>
      <w:szCs w:val="24"/>
      <w:lang w:eastAsia="en-US"/>
    </w:rPr>
  </w:style>
  <w:style w:type="character" w:customStyle="1" w:styleId="2282">
    <w:name w:val="текст228 Знак"/>
    <w:basedOn w:val="a3"/>
    <w:link w:val="2281"/>
    <w:rsid w:val="000956CD"/>
    <w:rPr>
      <w:rFonts w:ascii="Times New Roman" w:hAnsi="Times New Roman" w:cs="Times New Roman"/>
      <w:sz w:val="24"/>
      <w:szCs w:val="24"/>
    </w:rPr>
  </w:style>
  <w:style w:type="paragraph" w:customStyle="1" w:styleId="2283">
    <w:name w:val="АНУТИПО228"/>
    <w:basedOn w:val="1"/>
    <w:link w:val="2284"/>
    <w:rsid w:val="000956CD"/>
    <w:pPr>
      <w:widowControl/>
      <w:tabs>
        <w:tab w:val="left" w:pos="1134"/>
      </w:tabs>
      <w:autoSpaceDE/>
      <w:autoSpaceDN/>
      <w:adjustRightInd/>
      <w:spacing w:before="240" w:after="240" w:line="259" w:lineRule="auto"/>
      <w:ind w:firstLine="709"/>
    </w:pPr>
    <w:rPr>
      <w:rFonts w:ascii="Times New Roman" w:eastAsia="PMingLiU" w:hAnsi="Times New Roman"/>
      <w:color w:val="auto"/>
      <w:lang w:eastAsia="en-US"/>
    </w:rPr>
  </w:style>
  <w:style w:type="character" w:customStyle="1" w:styleId="2284">
    <w:name w:val="АНУТИПО228 Знак"/>
    <w:basedOn w:val="10"/>
    <w:link w:val="2283"/>
    <w:rsid w:val="000956CD"/>
    <w:rPr>
      <w:rFonts w:ascii="Times New Roman" w:eastAsia="PMingLiU" w:hAnsi="Times New Roman" w:cstheme="majorBidi"/>
      <w:b/>
      <w:bCs/>
      <w:color w:val="2E74B5" w:themeColor="accent1" w:themeShade="BF"/>
      <w:sz w:val="28"/>
      <w:szCs w:val="28"/>
    </w:rPr>
  </w:style>
  <w:style w:type="character" w:styleId="aff1">
    <w:name w:val="Strong"/>
    <w:basedOn w:val="a3"/>
    <w:uiPriority w:val="22"/>
    <w:qFormat/>
    <w:rsid w:val="000956CD"/>
    <w:rPr>
      <w:b/>
      <w:bCs/>
    </w:rPr>
  </w:style>
  <w:style w:type="paragraph" w:customStyle="1" w:styleId="a">
    <w:name w:val="Тире"/>
    <w:basedOn w:val="a2"/>
    <w:link w:val="aff2"/>
    <w:rsid w:val="000956CD"/>
    <w:pPr>
      <w:widowControl/>
      <w:numPr>
        <w:numId w:val="8"/>
      </w:numPr>
      <w:shd w:val="clear" w:color="auto" w:fill="FFFFFF"/>
      <w:autoSpaceDE/>
      <w:autoSpaceDN/>
      <w:adjustRightInd/>
      <w:spacing w:line="360" w:lineRule="auto"/>
      <w:ind w:left="1531" w:hanging="397"/>
      <w:jc w:val="both"/>
      <w:textAlignment w:val="baseline"/>
    </w:pPr>
    <w:rPr>
      <w:sz w:val="24"/>
      <w:szCs w:val="22"/>
    </w:rPr>
  </w:style>
  <w:style w:type="character" w:customStyle="1" w:styleId="aff2">
    <w:name w:val="Тире Знак"/>
    <w:basedOn w:val="a3"/>
    <w:link w:val="a"/>
    <w:rsid w:val="000956CD"/>
    <w:rPr>
      <w:rFonts w:ascii="Times New Roman" w:eastAsia="Times New Roman" w:hAnsi="Times New Roman" w:cs="Times New Roman"/>
      <w:sz w:val="24"/>
      <w:shd w:val="clear" w:color="auto" w:fill="FFFFFF"/>
      <w:lang w:eastAsia="ru-RU"/>
    </w:rPr>
  </w:style>
  <w:style w:type="paragraph" w:customStyle="1" w:styleId="121212121212">
    <w:name w:val="121212121212"/>
    <w:basedOn w:val="a2"/>
    <w:link w:val="1212121212120"/>
    <w:rsid w:val="000956CD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sz w:val="24"/>
      <w:szCs w:val="22"/>
    </w:rPr>
  </w:style>
  <w:style w:type="character" w:customStyle="1" w:styleId="1212121212120">
    <w:name w:val="121212121212 Знак"/>
    <w:basedOn w:val="a3"/>
    <w:link w:val="121212121212"/>
    <w:rsid w:val="000956CD"/>
    <w:rPr>
      <w:rFonts w:ascii="Times New Roman" w:hAnsi="Times New Roman" w:cs="Times New Roman"/>
      <w:sz w:val="24"/>
      <w:lang w:eastAsia="ru-RU"/>
    </w:rPr>
  </w:style>
  <w:style w:type="table" w:customStyle="1" w:styleId="12">
    <w:name w:val="Сетка таблицы1"/>
    <w:basedOn w:val="a4"/>
    <w:next w:val="ad"/>
    <w:uiPriority w:val="59"/>
    <w:rsid w:val="00445C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3"/>
    <w:rsid w:val="00E06A22"/>
  </w:style>
  <w:style w:type="character" w:styleId="aff3">
    <w:name w:val="annotation reference"/>
    <w:basedOn w:val="a3"/>
    <w:uiPriority w:val="99"/>
    <w:semiHidden/>
    <w:unhideWhenUsed/>
    <w:rsid w:val="00F42CE0"/>
    <w:rPr>
      <w:sz w:val="16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F42CE0"/>
  </w:style>
  <w:style w:type="character" w:customStyle="1" w:styleId="aff5">
    <w:name w:val="Текст примечания Знак"/>
    <w:basedOn w:val="a3"/>
    <w:link w:val="aff4"/>
    <w:uiPriority w:val="99"/>
    <w:semiHidden/>
    <w:rsid w:val="00F42C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42CE0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42C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21212">
    <w:name w:val="121212"/>
    <w:basedOn w:val="a2"/>
    <w:link w:val="1212120"/>
    <w:rsid w:val="001037C7"/>
    <w:pPr>
      <w:spacing w:line="360" w:lineRule="auto"/>
      <w:ind w:firstLine="709"/>
      <w:jc w:val="both"/>
    </w:pPr>
    <w:rPr>
      <w:sz w:val="24"/>
      <w:szCs w:val="28"/>
    </w:rPr>
  </w:style>
  <w:style w:type="character" w:customStyle="1" w:styleId="1212120">
    <w:name w:val="121212 Знак"/>
    <w:basedOn w:val="a3"/>
    <w:link w:val="121212"/>
    <w:rsid w:val="001037C7"/>
    <w:rPr>
      <w:rFonts w:ascii="Times New Roman" w:eastAsia="Times New Roman" w:hAnsi="Times New Roman" w:cs="Times New Roman"/>
      <w:sz w:val="24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&#1059;&#1063;&#1025;&#1041;&#1040;\&#1057;&#1058;&#1048;&#1051;&#104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A6BDD4-500B-4540-A7EB-7CDFD71B5CA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9A486-D77A-4794-A9F4-617A8D9B9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</Template>
  <TotalTime>12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is12757</dc:creator>
  <cp:revision>3</cp:revision>
  <dcterms:created xsi:type="dcterms:W3CDTF">2022-03-01T15:32:00Z</dcterms:created>
  <dcterms:modified xsi:type="dcterms:W3CDTF">2022-03-02T02:55:00Z</dcterms:modified>
</cp:coreProperties>
</file>